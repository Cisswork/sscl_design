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0D8B0" w14:textId="77777777" w:rsidR="00643BBB" w:rsidRDefault="00634276">
      <w:pPr>
        <w:spacing w:after="0" w:line="240" w:lineRule="auto"/>
        <w:rPr>
          <w:b/>
          <w:lang w:val="en-GB" w:eastAsia="en-GB"/>
        </w:rPr>
      </w:pPr>
      <w:r w:rsidRPr="000B028B">
        <w:rPr>
          <w:b/>
          <w:noProof/>
          <w:sz w:val="24"/>
          <w:szCs w:val="24"/>
        </w:rPr>
        <mc:AlternateContent>
          <mc:Choice Requires="wps">
            <w:drawing>
              <wp:anchor distT="0" distB="0" distL="114300" distR="114300" simplePos="0" relativeHeight="251658240" behindDoc="0" locked="0" layoutInCell="1" allowOverlap="1" wp14:anchorId="62BB9F29" wp14:editId="049E55FC">
                <wp:simplePos x="0" y="0"/>
                <wp:positionH relativeFrom="column">
                  <wp:posOffset>3492500</wp:posOffset>
                </wp:positionH>
                <wp:positionV relativeFrom="paragraph">
                  <wp:posOffset>23495</wp:posOffset>
                </wp:positionV>
                <wp:extent cx="2019300" cy="9398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939800"/>
                        </a:xfrm>
                        <a:prstGeom prst="rect">
                          <a:avLst/>
                        </a:prstGeom>
                        <a:solidFill>
                          <a:srgbClr val="FFFFFF"/>
                        </a:solidFill>
                        <a:ln>
                          <a:noFill/>
                        </a:ln>
                      </wps:spPr>
                      <wps:txbx>
                        <w:txbxContent>
                          <w:p w14:paraId="580EECB5" w14:textId="77777777" w:rsidR="00935B13" w:rsidRDefault="00634276" w:rsidP="00935B13">
                            <w:pPr>
                              <w:spacing w:after="0"/>
                              <w:ind w:left="36"/>
                              <w:rPr>
                                <w:sz w:val="24"/>
                                <w:szCs w:val="24"/>
                                <w:lang w:val="en-GB" w:eastAsia="en-GB"/>
                              </w:rPr>
                            </w:pPr>
                            <w:r w:rsidRPr="000B028B">
                              <w:rPr>
                                <w:b/>
                                <w:sz w:val="24"/>
                                <w:szCs w:val="24"/>
                                <w:lang w:val="en-GB" w:eastAsia="en-GB"/>
                              </w:rPr>
                              <w:t>Ordered by</w:t>
                            </w:r>
                            <w:r w:rsidRPr="000B028B">
                              <w:rPr>
                                <w:sz w:val="24"/>
                                <w:szCs w:val="24"/>
                                <w:lang w:val="en-GB" w:eastAsia="en-GB"/>
                              </w:rPr>
                              <w:t xml:space="preserve">: </w:t>
                            </w:r>
                          </w:p>
                          <w:p w14:paraId="23D76241" w14:textId="77777777" w:rsidR="00935B13" w:rsidRDefault="00935B13" w:rsidP="00935B13">
                            <w:pPr>
                              <w:spacing w:after="0"/>
                              <w:ind w:left="36"/>
                              <w:rPr>
                                <w:rFonts w:ascii="Calibri" w:eastAsia="Calibri" w:hAnsi="Calibri" w:cs="Calibri"/>
                                <w:sz w:val="24"/>
                                <w:szCs w:val="24"/>
                              </w:rPr>
                            </w:pPr>
                          </w:p>
                          <w:p w14:paraId="4DEF1C96" w14:textId="18E112CF" w:rsidR="00643BBB" w:rsidRPr="000B028B" w:rsidRDefault="008D0D58" w:rsidP="00935B13">
                            <w:pPr>
                              <w:spacing w:after="0"/>
                              <w:ind w:left="36"/>
                              <w:rPr>
                                <w:sz w:val="24"/>
                                <w:szCs w:val="24"/>
                              </w:rPr>
                            </w:pPr>
                            <w:r w:rsidRPr="000B028B">
                              <w:rPr>
                                <w:rFonts w:ascii="Calibri" w:eastAsia="Calibri" w:hAnsi="Calibri" w:cs="Calibri"/>
                                <w:sz w:val="24"/>
                                <w:szCs w:val="24"/>
                              </w:rPr>
                              <w:t xml:space="preserve">(876)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2BB9F29" id="_x0000_t202" coordsize="21600,21600" o:spt="202" path="m,l,21600r21600,l21600,xe">
                <v:stroke joinstyle="miter"/>
                <v:path gradientshapeok="t" o:connecttype="rect"/>
              </v:shapetype>
              <v:shape id="Text Box 4" o:spid="_x0000_s1026" type="#_x0000_t202" style="position:absolute;margin-left:275pt;margin-top:1.85pt;width:159pt;height: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" stroked="f">
                <v:textbox>
                  <w:txbxContent>
                    <w:p w14:paraId="580EECB5" w14:textId="77777777" w:rsidR="00935B13" w:rsidRDefault="00634276" w:rsidP="00935B13">
                      <w:pPr>
                        <w:spacing w:after="0"/>
                        <w:ind w:left="36"/>
                        <w:rPr>
                          <w:sz w:val="24"/>
                          <w:szCs w:val="24"/>
                          <w:lang w:val="en-GB" w:eastAsia="en-GB"/>
                        </w:rPr>
                      </w:pPr>
                      <w:r w:rsidRPr="000B028B">
                        <w:rPr>
                          <w:b/>
                          <w:sz w:val="24"/>
                          <w:szCs w:val="24"/>
                          <w:lang w:val="en-GB" w:eastAsia="en-GB"/>
                        </w:rPr>
                        <w:t>Ordered by</w:t>
                      </w:r>
                      <w:r w:rsidRPr="000B028B">
                        <w:rPr>
                          <w:sz w:val="24"/>
                          <w:szCs w:val="24"/>
                          <w:lang w:val="en-GB" w:eastAsia="en-GB"/>
                        </w:rPr>
                        <w:t xml:space="preserve">: </w:t>
                      </w:r>
                    </w:p>
                    <w:p w14:paraId="23D76241" w14:textId="77777777" w:rsidR="00935B13" w:rsidRDefault="00935B13" w:rsidP="00935B13">
                      <w:pPr>
                        <w:spacing w:after="0"/>
                        <w:ind w:left="36"/>
                        <w:rPr>
                          <w:rFonts w:ascii="Calibri" w:eastAsia="Calibri" w:hAnsi="Calibri" w:cs="Calibri"/>
                          <w:sz w:val="24"/>
                          <w:szCs w:val="24"/>
                        </w:rPr>
                      </w:pPr>
                    </w:p>
                    <w:p w14:paraId="4DEF1C96" w14:textId="18E112CF" w:rsidR="00643BBB" w:rsidRPr="000B028B" w:rsidRDefault="008D0D58" w:rsidP="00935B13">
                      <w:pPr>
                        <w:spacing w:after="0"/>
                        <w:ind w:left="36"/>
                        <w:rPr>
                          <w:sz w:val="24"/>
                          <w:szCs w:val="24"/>
                        </w:rPr>
                      </w:pPr>
                      <w:r w:rsidRPr="000B028B">
                        <w:rPr>
                          <w:rFonts w:ascii="Calibri" w:eastAsia="Calibri" w:hAnsi="Calibri" w:cs="Calibri"/>
                          <w:sz w:val="24"/>
                          <w:szCs w:val="24"/>
                        </w:rPr>
                        <w:t xml:space="preserve">(876) </w:t>
                      </w:r>
                    </w:p>
                  </w:txbxContent>
                </v:textbox>
              </v:shape>
            </w:pict>
          </mc:Fallback>
        </mc:AlternateContent>
      </w:r>
      <w:r w:rsidRPr="000B028B">
        <w:rPr>
          <w:rFonts w:ascii="Lucida Calligraphy" w:hAnsi="Lucida Calligraphy"/>
          <w:b/>
          <w:sz w:val="24"/>
          <w:szCs w:val="24"/>
        </w:rPr>
        <w:t>Confidential Screening Report for:</w:t>
      </w:r>
      <w:r w:rsidRPr="000B028B">
        <w:rPr>
          <w:b/>
          <w:sz w:val="24"/>
          <w:szCs w:val="24"/>
        </w:rPr>
        <w:t xml:space="preserve"> </w:t>
      </w:r>
      <w:r>
        <w:rPr>
          <w:b/>
        </w:rPr>
        <w:tab/>
      </w:r>
      <w:r>
        <w:rPr>
          <w:b/>
        </w:rPr>
        <w:tab/>
        <w:t xml:space="preserve">         </w:t>
      </w:r>
    </w:p>
    <w:p w14:paraId="1975A498" w14:textId="77777777" w:rsidR="00643BBB" w:rsidRDefault="00643BBB">
      <w:pPr>
        <w:spacing w:after="0" w:line="240" w:lineRule="auto"/>
        <w:rPr>
          <w:b/>
          <w:lang w:val="en-GB" w:eastAsia="en-GB"/>
        </w:rPr>
      </w:pPr>
    </w:p>
    <w:p w14:paraId="513807BA" w14:textId="77777777" w:rsidR="00643BBB" w:rsidRDefault="00643BBB">
      <w:pPr>
        <w:spacing w:after="0" w:line="240" w:lineRule="auto"/>
        <w:rPr>
          <w:b/>
          <w:lang w:val="en-GB" w:eastAsia="en-GB"/>
        </w:rPr>
      </w:pPr>
    </w:p>
    <w:p w14:paraId="6D8D405C" w14:textId="77777777" w:rsidR="00643BBB" w:rsidRDefault="00643BBB">
      <w:pPr>
        <w:spacing w:after="0" w:line="240" w:lineRule="auto"/>
        <w:rPr>
          <w:b/>
          <w:lang w:val="en-GB" w:eastAsia="en-GB"/>
        </w:rPr>
      </w:pPr>
    </w:p>
    <w:p w14:paraId="5EEB08CC" w14:textId="77777777" w:rsidR="00643BBB" w:rsidRDefault="00643BBB">
      <w:pPr>
        <w:spacing w:after="0" w:line="240" w:lineRule="auto"/>
        <w:rPr>
          <w:lang w:val="en-GB" w:eastAsia="en-GB"/>
        </w:rPr>
      </w:pPr>
    </w:p>
    <w:p w14:paraId="79BD7237" w14:textId="77777777" w:rsidR="00643BBB" w:rsidRPr="000B028B" w:rsidRDefault="00634276">
      <w:pPr>
        <w:spacing w:after="0" w:line="240" w:lineRule="auto"/>
        <w:rPr>
          <w:b/>
          <w:sz w:val="24"/>
          <w:szCs w:val="24"/>
        </w:rPr>
      </w:pPr>
      <w:r w:rsidRPr="000B028B">
        <w:rPr>
          <w:sz w:val="24"/>
          <w:szCs w:val="24"/>
          <w:lang w:val="en-GB" w:eastAsia="en-GB"/>
        </w:rPr>
        <w:t>S</w:t>
      </w:r>
      <w:r w:rsidRPr="000B028B">
        <w:rPr>
          <w:sz w:val="24"/>
          <w:szCs w:val="24"/>
          <w:lang w:eastAsia="en-GB"/>
        </w:rPr>
        <w:t xml:space="preserve">ervice Solutions </w:t>
      </w:r>
      <w:r w:rsidRPr="000B028B">
        <w:rPr>
          <w:sz w:val="24"/>
          <w:szCs w:val="24"/>
          <w:lang w:val="en-GB" w:eastAsia="en-GB"/>
        </w:rPr>
        <w:t>Consultants Ltd.</w:t>
      </w:r>
      <w:r w:rsidRPr="000B028B">
        <w:rPr>
          <w:sz w:val="24"/>
          <w:szCs w:val="24"/>
          <w:lang w:val="en-GB" w:eastAsia="en-GB"/>
        </w:rPr>
        <w:tab/>
      </w:r>
      <w:r w:rsidRPr="000B028B">
        <w:rPr>
          <w:sz w:val="24"/>
          <w:szCs w:val="24"/>
          <w:lang w:val="en-GB" w:eastAsia="en-GB"/>
        </w:rPr>
        <w:tab/>
      </w:r>
      <w:r w:rsidRPr="000B028B">
        <w:rPr>
          <w:sz w:val="24"/>
          <w:szCs w:val="24"/>
          <w:lang w:val="en-GB" w:eastAsia="en-GB"/>
        </w:rPr>
        <w:tab/>
      </w:r>
    </w:p>
    <w:p w14:paraId="73D3AEB3" w14:textId="51A93E95" w:rsidR="00643BBB" w:rsidRPr="000B028B" w:rsidRDefault="003B2A18">
      <w:pPr>
        <w:spacing w:after="0" w:line="240" w:lineRule="auto"/>
        <w:rPr>
          <w:b/>
          <w:sz w:val="24"/>
          <w:szCs w:val="24"/>
        </w:rPr>
      </w:pPr>
      <w:r w:rsidRPr="000B028B">
        <w:rPr>
          <w:sz w:val="24"/>
          <w:szCs w:val="24"/>
        </w:rPr>
        <w:t>Suite F12 Ward Plaza, 35 Ward Avenue</w:t>
      </w:r>
      <w:r w:rsidR="00634276" w:rsidRPr="000B028B">
        <w:rPr>
          <w:sz w:val="24"/>
          <w:szCs w:val="24"/>
        </w:rPr>
        <w:t xml:space="preserve"> </w:t>
      </w:r>
      <w:r w:rsidR="00634276" w:rsidRPr="000B028B">
        <w:rPr>
          <w:sz w:val="24"/>
          <w:szCs w:val="24"/>
        </w:rPr>
        <w:tab/>
      </w:r>
      <w:r w:rsidR="00634276" w:rsidRPr="000B028B">
        <w:rPr>
          <w:sz w:val="24"/>
          <w:szCs w:val="24"/>
        </w:rPr>
        <w:tab/>
      </w:r>
    </w:p>
    <w:p w14:paraId="225ED251" w14:textId="0D9B55B6" w:rsidR="000B028B" w:rsidRDefault="00634276">
      <w:pPr>
        <w:spacing w:after="0" w:line="240" w:lineRule="auto"/>
      </w:pPr>
      <w:r w:rsidRPr="000B028B">
        <w:rPr>
          <w:sz w:val="24"/>
          <w:szCs w:val="24"/>
        </w:rPr>
        <w:t>Mandeville, Manchester</w:t>
      </w:r>
      <w:r>
        <w:tab/>
      </w:r>
      <w:r>
        <w:tab/>
      </w:r>
      <w:r>
        <w:tab/>
      </w:r>
      <w:r w:rsidR="000B028B">
        <w:tab/>
        <w:t xml:space="preserve">           </w:t>
      </w:r>
      <w:r w:rsidR="000B028B" w:rsidRPr="000B028B">
        <w:rPr>
          <w:b/>
          <w:sz w:val="24"/>
          <w:szCs w:val="24"/>
        </w:rPr>
        <w:t xml:space="preserve">Client Name: </w:t>
      </w:r>
      <w:bookmarkStart w:id="0" w:name="_GoBack"/>
      <w:bookmarkEnd w:id="0"/>
      <w:r>
        <w:tab/>
      </w:r>
      <w:r>
        <w:tab/>
      </w:r>
      <w:r>
        <w:tab/>
      </w:r>
      <w:r>
        <w:tab/>
      </w:r>
      <w:r>
        <w:tab/>
      </w:r>
      <w:r>
        <w:tab/>
      </w:r>
      <w:r>
        <w:tab/>
      </w:r>
      <w:r>
        <w:tab/>
      </w:r>
      <w:r>
        <w:tab/>
        <w:t xml:space="preserve">                                    </w:t>
      </w:r>
      <w:r w:rsidR="003B2A18">
        <w:t xml:space="preserve">   </w:t>
      </w:r>
    </w:p>
    <w:p w14:paraId="1AE1F9A6" w14:textId="16EC978C" w:rsidR="00643BBB" w:rsidRPr="004B0A83" w:rsidRDefault="000B028B" w:rsidP="000B028B">
      <w:pPr>
        <w:spacing w:after="0" w:line="240" w:lineRule="auto"/>
        <w:ind w:left="3600" w:firstLine="720"/>
        <w:rPr>
          <w:b/>
        </w:rPr>
      </w:pPr>
      <w:r>
        <w:t xml:space="preserve">                          </w:t>
      </w:r>
      <w:r w:rsidR="00634276">
        <w:rPr>
          <w:b/>
        </w:rPr>
        <w:t xml:space="preserve">Date </w:t>
      </w:r>
      <w:r w:rsidR="00634276" w:rsidRPr="004B0A83">
        <w:rPr>
          <w:b/>
        </w:rPr>
        <w:t>Received:</w:t>
      </w:r>
      <w:r w:rsidR="003B2A18" w:rsidRPr="004B0A83">
        <w:rPr>
          <w:b/>
        </w:rPr>
        <w:tab/>
      </w:r>
      <w:r w:rsidR="004A2D84" w:rsidRPr="004B0A83">
        <w:rPr>
          <w:b/>
        </w:rPr>
        <w:t xml:space="preserve">  </w:t>
      </w:r>
      <w:r w:rsidR="003B2A18" w:rsidRPr="004B0A83">
        <w:rPr>
          <w:b/>
        </w:rPr>
        <w:t xml:space="preserve"> </w:t>
      </w:r>
      <w:r w:rsidR="00CE2B2C">
        <w:rPr>
          <w:b/>
        </w:rPr>
        <w:t>28</w:t>
      </w:r>
      <w:r w:rsidR="00E24D0B" w:rsidRPr="004B0A83">
        <w:rPr>
          <w:b/>
        </w:rPr>
        <w:t>/</w:t>
      </w:r>
      <w:r w:rsidR="001E362A">
        <w:rPr>
          <w:b/>
        </w:rPr>
        <w:t>0</w:t>
      </w:r>
      <w:r w:rsidR="00CE2B2C">
        <w:rPr>
          <w:b/>
        </w:rPr>
        <w:t>3</w:t>
      </w:r>
      <w:r w:rsidR="00EF5A1C" w:rsidRPr="004B0A83">
        <w:rPr>
          <w:b/>
        </w:rPr>
        <w:t>/202</w:t>
      </w:r>
      <w:r w:rsidR="00526894">
        <w:rPr>
          <w:b/>
        </w:rPr>
        <w:t>5</w:t>
      </w:r>
      <w:r w:rsidR="00634276" w:rsidRPr="004B0A83">
        <w:rPr>
          <w:b/>
        </w:rPr>
        <w:tab/>
        <w:t xml:space="preserve">              </w:t>
      </w:r>
    </w:p>
    <w:p w14:paraId="6A330914" w14:textId="00A6B772" w:rsidR="00643BBB" w:rsidRPr="004B0A83" w:rsidRDefault="00634276">
      <w:pPr>
        <w:spacing w:after="0" w:line="240" w:lineRule="auto"/>
        <w:ind w:left="720"/>
        <w:rPr>
          <w:b/>
        </w:rPr>
      </w:pPr>
      <w:r w:rsidRPr="004B0A83">
        <w:rPr>
          <w:b/>
        </w:rPr>
        <w:t xml:space="preserve">                                                                                               </w:t>
      </w:r>
      <w:r w:rsidR="003B2A18" w:rsidRPr="004B0A83">
        <w:rPr>
          <w:b/>
        </w:rPr>
        <w:t xml:space="preserve">   </w:t>
      </w:r>
      <w:r w:rsidRPr="004B0A83">
        <w:rPr>
          <w:b/>
        </w:rPr>
        <w:t xml:space="preserve">Date Completed:    </w:t>
      </w:r>
      <w:r w:rsidR="00CE2B2C">
        <w:rPr>
          <w:b/>
        </w:rPr>
        <w:t>03</w:t>
      </w:r>
      <w:r w:rsidR="003B2A18" w:rsidRPr="004B0A83">
        <w:rPr>
          <w:b/>
        </w:rPr>
        <w:t>/</w:t>
      </w:r>
      <w:r w:rsidR="001E362A">
        <w:rPr>
          <w:b/>
        </w:rPr>
        <w:t>0</w:t>
      </w:r>
      <w:r w:rsidR="00CE2B2C">
        <w:rPr>
          <w:b/>
        </w:rPr>
        <w:t>4</w:t>
      </w:r>
      <w:r w:rsidR="003B2A18" w:rsidRPr="004B0A83">
        <w:rPr>
          <w:b/>
        </w:rPr>
        <w:t>/202</w:t>
      </w:r>
      <w:r w:rsidR="00526894">
        <w:rPr>
          <w:b/>
        </w:rPr>
        <w:t>5</w:t>
      </w:r>
    </w:p>
    <w:p w14:paraId="42F031D0" w14:textId="77777777" w:rsidR="00643BBB" w:rsidRDefault="00643BBB">
      <w:pPr>
        <w:pBdr>
          <w:bottom w:val="single" w:sz="4" w:space="1" w:color="auto"/>
        </w:pBdr>
        <w:spacing w:line="240" w:lineRule="auto"/>
      </w:pPr>
    </w:p>
    <w:p w14:paraId="05BE4FD0" w14:textId="77777777" w:rsidR="007211DD" w:rsidRPr="000319D7" w:rsidRDefault="00C57FD6" w:rsidP="007211DD">
      <w:pPr>
        <w:pBdr>
          <w:bottom w:val="single" w:sz="4" w:space="1" w:color="auto"/>
        </w:pBdr>
        <w:spacing w:line="240" w:lineRule="auto"/>
        <w:rPr>
          <w:rFonts w:ascii="Calibri" w:hAnsi="Calibri" w:cs="Calibri"/>
          <w:b/>
          <w:sz w:val="28"/>
          <w:szCs w:val="28"/>
        </w:rPr>
      </w:pPr>
      <w:r>
        <w:t xml:space="preserve"> </w:t>
      </w:r>
      <w:bookmarkStart w:id="1" w:name="_Hlk195169562"/>
      <w:r w:rsidR="007211DD">
        <w:rPr>
          <w:rFonts w:ascii="Calibri" w:hAnsi="Calibri" w:cs="Calibri"/>
          <w:b/>
          <w:sz w:val="28"/>
          <w:szCs w:val="28"/>
        </w:rPr>
        <w:t>FINDINGS -</w:t>
      </w:r>
    </w:p>
    <w:p w14:paraId="71089D93" w14:textId="77777777" w:rsidR="007211DD" w:rsidRDefault="007211DD" w:rsidP="007211DD">
      <w:pPr>
        <w:spacing w:after="0"/>
        <w:rPr>
          <w:rFonts w:ascii="Calibri" w:eastAsia="Times New Roman" w:hAnsi="Calibri" w:cs="Calibri"/>
          <w:b/>
          <w:color w:val="222222"/>
          <w:sz w:val="24"/>
          <w:szCs w:val="24"/>
          <w:shd w:val="clear" w:color="auto" w:fill="FFFFFF"/>
        </w:rPr>
      </w:pPr>
      <w:r w:rsidRPr="004E21F7">
        <w:rPr>
          <w:rFonts w:ascii="Calibri" w:eastAsia="Times New Roman" w:hAnsi="Calibri" w:cs="Calibri"/>
          <w:b/>
          <w:color w:val="222222"/>
          <w:sz w:val="24"/>
          <w:szCs w:val="24"/>
          <w:shd w:val="clear" w:color="auto" w:fill="FFFFFF"/>
        </w:rPr>
        <w:t>Re</w:t>
      </w:r>
      <w:r>
        <w:rPr>
          <w:rFonts w:ascii="Calibri" w:eastAsia="Times New Roman" w:hAnsi="Calibri" w:cs="Calibri"/>
          <w:b/>
          <w:color w:val="222222"/>
          <w:sz w:val="24"/>
          <w:szCs w:val="24"/>
          <w:shd w:val="clear" w:color="auto" w:fill="FFFFFF"/>
        </w:rPr>
        <w:t>sult</w:t>
      </w:r>
      <w:r w:rsidRPr="004E21F7">
        <w:rPr>
          <w:rFonts w:ascii="Calibri" w:eastAsia="Times New Roman" w:hAnsi="Calibri" w:cs="Calibri"/>
          <w:b/>
          <w:color w:val="222222"/>
          <w:sz w:val="24"/>
          <w:szCs w:val="24"/>
          <w:shd w:val="clear" w:color="auto" w:fill="FFFFFF"/>
        </w:rPr>
        <w:t xml:space="preserve">: </w:t>
      </w:r>
      <w:r w:rsidRPr="006241EF">
        <w:rPr>
          <w:rFonts w:ascii="Calibri" w:eastAsia="Times New Roman" w:hAnsi="Calibri" w:cs="Calibri"/>
          <w:b/>
          <w:color w:val="00B050"/>
          <w:sz w:val="24"/>
          <w:szCs w:val="24"/>
          <w:shd w:val="clear" w:color="auto" w:fill="FFFFFF"/>
        </w:rPr>
        <w:t>CLEARED</w:t>
      </w:r>
      <w:r>
        <w:rPr>
          <w:rFonts w:ascii="Calibri" w:eastAsia="Times New Roman" w:hAnsi="Calibri" w:cs="Calibri"/>
          <w:b/>
          <w:color w:val="00B050"/>
          <w:sz w:val="24"/>
          <w:szCs w:val="24"/>
          <w:shd w:val="clear" w:color="auto" w:fill="FFFFFF"/>
        </w:rPr>
        <w:t xml:space="preserve"> </w:t>
      </w:r>
    </w:p>
    <w:p w14:paraId="72920763" w14:textId="77777777" w:rsidR="007211DD" w:rsidRDefault="007211DD" w:rsidP="007211DD">
      <w:pPr>
        <w:spacing w:after="0"/>
        <w:rPr>
          <w:rFonts w:ascii="Calibri" w:eastAsia="Times New Roman" w:hAnsi="Calibri" w:cs="Calibri"/>
          <w:b/>
          <w:color w:val="00B050"/>
          <w:sz w:val="24"/>
          <w:szCs w:val="24"/>
          <w:shd w:val="clear" w:color="auto" w:fill="FFFFFF"/>
        </w:rPr>
      </w:pPr>
      <w:r w:rsidRPr="004E21F7">
        <w:rPr>
          <w:rFonts w:ascii="Calibri" w:eastAsia="Times New Roman" w:hAnsi="Calibri" w:cs="Calibri"/>
          <w:b/>
          <w:color w:val="222222"/>
          <w:sz w:val="24"/>
          <w:szCs w:val="24"/>
          <w:shd w:val="clear" w:color="auto" w:fill="FFFFFF"/>
        </w:rPr>
        <w:t>Red Flags:</w:t>
      </w:r>
      <w:r w:rsidRPr="004B3C2B">
        <w:rPr>
          <w:rFonts w:ascii="Calibri" w:eastAsia="Times New Roman" w:hAnsi="Calibri" w:cs="Calibri"/>
          <w:b/>
          <w:color w:val="222222"/>
          <w:sz w:val="24"/>
          <w:szCs w:val="24"/>
          <w:shd w:val="clear" w:color="auto" w:fill="FFFFFF"/>
        </w:rPr>
        <w:t xml:space="preserve">  </w:t>
      </w:r>
      <w:r w:rsidRPr="006241EF">
        <w:rPr>
          <w:rFonts w:ascii="Calibri" w:eastAsia="Times New Roman" w:hAnsi="Calibri" w:cs="Calibri"/>
          <w:b/>
          <w:color w:val="00B050"/>
          <w:sz w:val="24"/>
          <w:szCs w:val="24"/>
          <w:shd w:val="clear" w:color="auto" w:fill="FFFFFF"/>
        </w:rPr>
        <w:t>Nothing Adverse</w:t>
      </w:r>
    </w:p>
    <w:bookmarkEnd w:id="1"/>
    <w:p w14:paraId="13B3C179" w14:textId="67324BE3" w:rsidR="00643BBB" w:rsidRDefault="00643BBB"/>
    <w:p w14:paraId="03344907" w14:textId="77777777" w:rsidR="00827B92" w:rsidRPr="00EF687D" w:rsidRDefault="00827B92" w:rsidP="00827B92">
      <w:pPr>
        <w:pBdr>
          <w:bottom w:val="single" w:sz="4" w:space="1" w:color="auto"/>
        </w:pBdr>
        <w:tabs>
          <w:tab w:val="right" w:pos="9360"/>
        </w:tabs>
        <w:rPr>
          <w:rFonts w:cstheme="minorHAnsi"/>
          <w:b/>
          <w:bCs/>
        </w:rPr>
      </w:pPr>
      <w:r w:rsidRPr="00EF687D">
        <w:rPr>
          <w:rFonts w:cstheme="minorHAnsi"/>
          <w:b/>
          <w:bCs/>
          <w:sz w:val="28"/>
          <w:szCs w:val="28"/>
        </w:rPr>
        <w:t xml:space="preserve">IDENTIFICATION </w:t>
      </w:r>
      <w:r w:rsidRPr="00EF687D">
        <w:rPr>
          <w:rFonts w:cstheme="minorHAnsi"/>
          <w:b/>
          <w:bCs/>
          <w:color w:val="000000" w:themeColor="text1"/>
          <w:sz w:val="28"/>
          <w:szCs w:val="28"/>
        </w:rPr>
        <w:t xml:space="preserve">- CONFIRMED – </w:t>
      </w:r>
      <w:r w:rsidRPr="00EF687D">
        <w:rPr>
          <w:rFonts w:cstheme="minorHAnsi"/>
          <w:b/>
          <w:bCs/>
        </w:rPr>
        <w:tab/>
      </w:r>
    </w:p>
    <w:p w14:paraId="07E23284" w14:textId="4FBCCDB9" w:rsidR="00827B92" w:rsidRDefault="00827B92" w:rsidP="00827B92">
      <w:pPr>
        <w:tabs>
          <w:tab w:val="left" w:pos="3315"/>
        </w:tabs>
        <w:rPr>
          <w:b/>
        </w:rPr>
      </w:pPr>
      <w:r>
        <w:rPr>
          <w:b/>
        </w:rPr>
        <w:t>Applicant’s Last Name:                First:</w:t>
      </w:r>
      <w:r>
        <w:rPr>
          <w:b/>
        </w:rPr>
        <w:tab/>
        <w:t xml:space="preserve">           </w:t>
      </w:r>
      <w:r>
        <w:rPr>
          <w:b/>
        </w:rPr>
        <w:tab/>
        <w:t>Middle:</w:t>
      </w:r>
      <w:r>
        <w:rPr>
          <w:b/>
        </w:rPr>
        <w:tab/>
      </w:r>
      <w:r>
        <w:rPr>
          <w:b/>
        </w:rPr>
        <w:tab/>
        <w:t xml:space="preserve">       TRN: </w:t>
      </w:r>
      <w:r>
        <w:rPr>
          <w:b/>
        </w:rPr>
        <w:tab/>
        <w:t xml:space="preserve">         </w:t>
      </w:r>
      <w:r w:rsidR="00987EE4">
        <w:rPr>
          <w:b/>
        </w:rPr>
        <w:t xml:space="preserve"> </w:t>
      </w:r>
      <w:r>
        <w:rPr>
          <w:b/>
        </w:rPr>
        <w:t>Date of Birth:</w:t>
      </w:r>
    </w:p>
    <w:p w14:paraId="2D661BDA" w14:textId="77777777" w:rsidR="003E7579" w:rsidRDefault="003E7579" w:rsidP="00827B92">
      <w:pPr>
        <w:tabs>
          <w:tab w:val="left" w:pos="3315"/>
        </w:tabs>
        <w:rPr>
          <w:b/>
        </w:rPr>
      </w:pPr>
    </w:p>
    <w:p w14:paraId="453C5ACD" w14:textId="6E86A612" w:rsidR="00827B92" w:rsidRDefault="00827B92" w:rsidP="00827B92">
      <w:pPr>
        <w:rPr>
          <w:b/>
        </w:rPr>
      </w:pPr>
      <w:r>
        <w:rPr>
          <w:b/>
        </w:rPr>
        <w:t>Telephone: (876)</w:t>
      </w:r>
      <w:r w:rsidR="00987EE4">
        <w:rPr>
          <w:b/>
        </w:rPr>
        <w:t xml:space="preserve"> </w:t>
      </w:r>
    </w:p>
    <w:p w14:paraId="377436EE" w14:textId="77777777" w:rsidR="00827B92" w:rsidRPr="00671177" w:rsidRDefault="00827B92" w:rsidP="00827B92">
      <w:pPr>
        <w:pBdr>
          <w:bottom w:val="single" w:sz="4" w:space="1" w:color="auto"/>
        </w:pBdr>
        <w:rPr>
          <w:b/>
          <w:bCs/>
          <w:sz w:val="28"/>
        </w:rPr>
      </w:pPr>
      <w:r w:rsidRPr="00671177">
        <w:rPr>
          <w:b/>
          <w:bCs/>
          <w:sz w:val="28"/>
        </w:rPr>
        <w:t>RESIDENCY</w:t>
      </w:r>
      <w:r w:rsidRPr="00671177">
        <w:rPr>
          <w:b/>
          <w:bCs/>
          <w:color w:val="000000" w:themeColor="text1"/>
          <w:sz w:val="28"/>
        </w:rPr>
        <w:t xml:space="preserve">- CONFIRMED- </w:t>
      </w:r>
    </w:p>
    <w:p w14:paraId="006C0DD9" w14:textId="77777777" w:rsidR="00827B92" w:rsidRDefault="00827B92" w:rsidP="00827B92">
      <w:pPr>
        <w:rPr>
          <w:b/>
        </w:rPr>
      </w:pPr>
      <w:r>
        <w:rPr>
          <w:b/>
        </w:rPr>
        <w:t xml:space="preserve">Address:  </w:t>
      </w:r>
      <w:r>
        <w:rPr>
          <w:b/>
          <w:i/>
        </w:rPr>
        <w:t xml:space="preserve">Current </w:t>
      </w:r>
      <w:r>
        <w:rPr>
          <w:b/>
        </w:rPr>
        <w:tab/>
        <w:t xml:space="preserve">                 </w:t>
      </w:r>
      <w:r>
        <w:rPr>
          <w:b/>
        </w:rPr>
        <w:tab/>
        <w:t xml:space="preserve">               City/Town:</w:t>
      </w:r>
      <w:r>
        <w:rPr>
          <w:b/>
        </w:rPr>
        <w:tab/>
      </w:r>
      <w:r>
        <w:rPr>
          <w:b/>
        </w:rPr>
        <w:tab/>
        <w:t xml:space="preserve">      </w:t>
      </w:r>
      <w:r>
        <w:rPr>
          <w:b/>
        </w:rPr>
        <w:tab/>
        <w:t xml:space="preserve">            Parish:</w:t>
      </w:r>
      <w:r>
        <w:rPr>
          <w:b/>
        </w:rPr>
        <w:tab/>
      </w:r>
    </w:p>
    <w:p w14:paraId="0A50FD74" w14:textId="77777777" w:rsidR="007211DD" w:rsidRDefault="007211DD" w:rsidP="00827B92">
      <w:pPr>
        <w:rPr>
          <w:b/>
        </w:rPr>
      </w:pPr>
    </w:p>
    <w:p w14:paraId="0D540BBD" w14:textId="3E562833" w:rsidR="00565285" w:rsidRDefault="005214DA" w:rsidP="00827B92">
      <w:pPr>
        <w:rPr>
          <w:b/>
        </w:rPr>
      </w:pPr>
      <w:r w:rsidRPr="005214DA">
        <w:rPr>
          <w:b/>
        </w:rPr>
        <w:t>Address:</w:t>
      </w:r>
      <w:r>
        <w:rPr>
          <w:b/>
          <w:i/>
          <w:iCs/>
        </w:rPr>
        <w:t xml:space="preserve"> Previous </w:t>
      </w:r>
    </w:p>
    <w:p w14:paraId="5BB46E46" w14:textId="77777777" w:rsidR="00CE7E67" w:rsidRDefault="00CE7E67" w:rsidP="00827B92">
      <w:pPr>
        <w:rPr>
          <w:b/>
        </w:rPr>
      </w:pPr>
    </w:p>
    <w:p w14:paraId="29E24261" w14:textId="77777777" w:rsidR="005214DA" w:rsidRDefault="005214DA" w:rsidP="00827B92">
      <w:pPr>
        <w:rPr>
          <w:b/>
        </w:rPr>
      </w:pPr>
    </w:p>
    <w:p w14:paraId="2FCCBD2C" w14:textId="77777777" w:rsidR="005214DA" w:rsidRDefault="005214DA" w:rsidP="00827B92">
      <w:pPr>
        <w:rPr>
          <w:b/>
        </w:rPr>
      </w:pPr>
    </w:p>
    <w:p w14:paraId="77BCF69E" w14:textId="77777777" w:rsidR="00827B92" w:rsidRDefault="00827B92" w:rsidP="00827B92">
      <w:pPr>
        <w:rPr>
          <w:b/>
        </w:rPr>
      </w:pPr>
      <w:r>
        <w:rPr>
          <w:b/>
        </w:rPr>
        <w:t xml:space="preserve">COUNTRY OF BIRTH:                                             </w:t>
      </w:r>
      <w:r>
        <w:rPr>
          <w:b/>
        </w:rPr>
        <w:tab/>
      </w:r>
      <w:r>
        <w:rPr>
          <w:b/>
        </w:rPr>
        <w:tab/>
      </w:r>
      <w:r>
        <w:rPr>
          <w:b/>
        </w:rPr>
        <w:tab/>
      </w:r>
      <w:r>
        <w:rPr>
          <w:b/>
        </w:rPr>
        <w:tab/>
      </w:r>
      <w:r>
        <w:rPr>
          <w:b/>
        </w:rPr>
        <w:tab/>
      </w:r>
      <w:r>
        <w:rPr>
          <w:b/>
        </w:rPr>
        <w:tab/>
        <w:t xml:space="preserve"> JAMAICA                                                                           </w:t>
      </w:r>
    </w:p>
    <w:p w14:paraId="274E102C" w14:textId="61E06F77" w:rsidR="00827B92" w:rsidRDefault="00B51377" w:rsidP="00827B92">
      <w:pPr>
        <w:rPr>
          <w:b/>
        </w:rPr>
      </w:pPr>
      <w:r>
        <w:rPr>
          <w:b/>
        </w:rPr>
        <w:lastRenderedPageBreak/>
        <w:t>Relative</w:t>
      </w:r>
      <w:r w:rsidR="00827B92">
        <w:rPr>
          <w:b/>
        </w:rPr>
        <w:t xml:space="preserve">’s Name: </w:t>
      </w:r>
    </w:p>
    <w:p w14:paraId="78CF3CBA" w14:textId="4E11D081" w:rsidR="00827B92" w:rsidRPr="003273C3" w:rsidRDefault="00B51377" w:rsidP="00827B92">
      <w:pPr>
        <w:rPr>
          <w:b/>
        </w:rPr>
      </w:pPr>
      <w:r>
        <w:rPr>
          <w:b/>
          <w:bCs/>
          <w:szCs w:val="18"/>
        </w:rPr>
        <w:t>Relative</w:t>
      </w:r>
      <w:r w:rsidR="00827B92">
        <w:rPr>
          <w:b/>
          <w:bCs/>
          <w:szCs w:val="18"/>
        </w:rPr>
        <w:t xml:space="preserve">’s Telephone #: </w:t>
      </w:r>
      <w:r w:rsidR="0059638B">
        <w:rPr>
          <w:b/>
          <w:bCs/>
          <w:szCs w:val="18"/>
        </w:rPr>
        <w:t>(</w:t>
      </w:r>
      <w:r w:rsidR="00CF1363">
        <w:rPr>
          <w:b/>
          <w:bCs/>
          <w:szCs w:val="18"/>
        </w:rPr>
        <w:t>876</w:t>
      </w:r>
      <w:r w:rsidR="0059638B">
        <w:rPr>
          <w:b/>
          <w:bCs/>
          <w:szCs w:val="18"/>
        </w:rPr>
        <w:t>)</w:t>
      </w:r>
      <w:r w:rsidR="00CF1363">
        <w:rPr>
          <w:b/>
          <w:bCs/>
          <w:szCs w:val="18"/>
        </w:rPr>
        <w:t xml:space="preserve">  </w:t>
      </w:r>
    </w:p>
    <w:p w14:paraId="4159961E" w14:textId="77777777" w:rsidR="00827B92" w:rsidRPr="00EF687D" w:rsidRDefault="00827B92" w:rsidP="00827B92">
      <w:pPr>
        <w:pBdr>
          <w:bottom w:val="single" w:sz="4" w:space="1" w:color="auto"/>
        </w:pBdr>
        <w:rPr>
          <w:b/>
          <w:bCs/>
          <w:sz w:val="32"/>
          <w:szCs w:val="24"/>
        </w:rPr>
      </w:pPr>
      <w:r w:rsidRPr="00EF687D">
        <w:rPr>
          <w:b/>
          <w:bCs/>
          <w:sz w:val="28"/>
        </w:rPr>
        <w:t>SUMMARY</w:t>
      </w:r>
    </w:p>
    <w:p w14:paraId="24E0E221" w14:textId="77777777" w:rsidR="00827B92" w:rsidRPr="002851DA" w:rsidRDefault="00827B92" w:rsidP="00827B92">
      <w:pPr>
        <w:rPr>
          <w:b/>
          <w:sz w:val="24"/>
          <w:szCs w:val="24"/>
        </w:rPr>
      </w:pPr>
      <w:r w:rsidRPr="002851DA">
        <w:rPr>
          <w:b/>
          <w:sz w:val="24"/>
          <w:szCs w:val="24"/>
        </w:rPr>
        <w:t>Report Type</w:t>
      </w:r>
      <w:r w:rsidRPr="002851DA">
        <w:rPr>
          <w:b/>
          <w:sz w:val="24"/>
          <w:szCs w:val="24"/>
        </w:rPr>
        <w:tab/>
      </w:r>
      <w:r w:rsidRPr="002851DA">
        <w:rPr>
          <w:b/>
          <w:sz w:val="24"/>
          <w:szCs w:val="24"/>
        </w:rPr>
        <w:tab/>
      </w:r>
      <w:r w:rsidRPr="002851DA">
        <w:rPr>
          <w:b/>
          <w:sz w:val="24"/>
          <w:szCs w:val="24"/>
        </w:rPr>
        <w:tab/>
        <w:t xml:space="preserve">   Description</w:t>
      </w:r>
    </w:p>
    <w:p w14:paraId="624FCEAC" w14:textId="77777777" w:rsidR="00827B92" w:rsidRPr="009C1760" w:rsidRDefault="00827B92" w:rsidP="00827B92">
      <w:pPr>
        <w:spacing w:after="0" w:line="240" w:lineRule="auto"/>
        <w:rPr>
          <w:rFonts w:ascii="Times New Roman" w:hAnsi="Times New Roman" w:cs="Times New Roman"/>
          <w:b/>
          <w:color w:val="00B050"/>
        </w:rPr>
      </w:pPr>
      <w:r w:rsidRPr="009C1760">
        <w:rPr>
          <w:rFonts w:ascii="Times New Roman" w:hAnsi="Times New Roman" w:cs="Times New Roman"/>
          <w:b/>
          <w:color w:val="000000" w:themeColor="text1"/>
        </w:rPr>
        <w:t xml:space="preserve">Criminal Records Office (CRO) – </w:t>
      </w:r>
      <w:r w:rsidRPr="009C1760">
        <w:rPr>
          <w:rFonts w:ascii="Times New Roman" w:hAnsi="Times New Roman" w:cs="Times New Roman"/>
          <w:b/>
          <w:color w:val="00B050"/>
        </w:rPr>
        <w:t>NO convictions recorded</w:t>
      </w:r>
    </w:p>
    <w:p w14:paraId="2AB88FA7" w14:textId="77777777" w:rsidR="00827B92" w:rsidRDefault="00827B92" w:rsidP="00827B92">
      <w:pPr>
        <w:spacing w:after="0" w:line="240" w:lineRule="auto"/>
      </w:pPr>
    </w:p>
    <w:p w14:paraId="056BB41E" w14:textId="77777777" w:rsidR="00827B92" w:rsidRDefault="00827B92" w:rsidP="00827B92">
      <w:pPr>
        <w:rPr>
          <w:rFonts w:ascii="Times New Roman" w:hAnsi="Times New Roman" w:cs="Times New Roman"/>
          <w:b/>
          <w:bCs/>
          <w:sz w:val="24"/>
          <w:szCs w:val="24"/>
        </w:rPr>
      </w:pPr>
      <w:r>
        <w:rPr>
          <w:rFonts w:ascii="Times New Roman" w:hAnsi="Times New Roman" w:cs="Times New Roman"/>
          <w:b/>
          <w:bCs/>
          <w:sz w:val="24"/>
          <w:szCs w:val="24"/>
        </w:rPr>
        <w:t>Criminal Activities on Record:</w:t>
      </w:r>
    </w:p>
    <w:p w14:paraId="0FE98A17" w14:textId="77777777" w:rsidR="00827B92" w:rsidRPr="00A716BC" w:rsidRDefault="00827B92" w:rsidP="00827B92">
      <w:pPr>
        <w:rPr>
          <w:rFonts w:ascii="Times New Roman" w:hAnsi="Times New Roman" w:cs="Times New Roman"/>
          <w:b/>
          <w:bCs/>
          <w:sz w:val="24"/>
          <w:szCs w:val="24"/>
        </w:rPr>
      </w:pPr>
      <w:r w:rsidRPr="002851DA">
        <w:rPr>
          <w:rFonts w:ascii="Times New Roman" w:hAnsi="Times New Roman" w:cs="Times New Roman"/>
          <w:b/>
          <w:bCs/>
        </w:rPr>
        <w:t xml:space="preserve">Inter/Intra Jurisdictional Criminal Offences: </w:t>
      </w:r>
      <w:r w:rsidRPr="002851DA">
        <w:rPr>
          <w:rFonts w:ascii="Times New Roman" w:hAnsi="Times New Roman" w:cs="Times New Roman"/>
          <w:b/>
          <w:bCs/>
          <w:color w:val="00B050"/>
        </w:rPr>
        <w:t>Nothing Adverse</w:t>
      </w:r>
    </w:p>
    <w:p w14:paraId="0D6347C2" w14:textId="77777777" w:rsidR="00827B92" w:rsidRPr="002851DA" w:rsidRDefault="00827B92" w:rsidP="00827B92">
      <w:pPr>
        <w:rPr>
          <w:rFonts w:ascii="Times New Roman" w:hAnsi="Times New Roman" w:cs="Times New Roman"/>
        </w:rPr>
      </w:pPr>
      <w:r w:rsidRPr="002851DA">
        <w:rPr>
          <w:rFonts w:ascii="Times New Roman" w:hAnsi="Times New Roman" w:cs="Times New Roman"/>
        </w:rPr>
        <w:t>Negative where criminal activities are concerned, Subject has not featured on the Police radar neither as complainant or accused.</w:t>
      </w:r>
    </w:p>
    <w:p w14:paraId="34C4A82E" w14:textId="23E38B71" w:rsidR="00827B92" w:rsidRPr="007870A2" w:rsidRDefault="00B51377" w:rsidP="00827B92">
      <w:pPr>
        <w:spacing w:after="0"/>
        <w:jc w:val="both"/>
        <w:rPr>
          <w:rFonts w:ascii="Times New Roman" w:hAnsi="Times New Roman" w:cs="Times New Roman"/>
          <w:b/>
          <w:bCs/>
        </w:rPr>
      </w:pPr>
      <w:r>
        <w:rPr>
          <w:rFonts w:ascii="Times New Roman" w:hAnsi="Times New Roman" w:cs="Times New Roman"/>
          <w:b/>
          <w:bCs/>
        </w:rPr>
        <w:t>Local</w:t>
      </w:r>
      <w:r w:rsidR="00827B92" w:rsidRPr="002851DA">
        <w:rPr>
          <w:rFonts w:ascii="Times New Roman" w:hAnsi="Times New Roman" w:cs="Times New Roman"/>
          <w:b/>
          <w:bCs/>
        </w:rPr>
        <w:t xml:space="preserve"> Intelligence </w:t>
      </w:r>
      <w:r w:rsidR="00827B92" w:rsidRPr="007870A2">
        <w:rPr>
          <w:rFonts w:ascii="Times New Roman" w:hAnsi="Times New Roman" w:cs="Times New Roman"/>
          <w:b/>
          <w:bCs/>
        </w:rPr>
        <w:t xml:space="preserve">Search: </w:t>
      </w:r>
      <w:r w:rsidR="00827B92" w:rsidRPr="007870A2">
        <w:rPr>
          <w:rFonts w:ascii="Times New Roman" w:hAnsi="Times New Roman" w:cs="Times New Roman"/>
          <w:b/>
          <w:bCs/>
          <w:color w:val="00B050"/>
        </w:rPr>
        <w:t xml:space="preserve">Nothing Adverse </w:t>
      </w:r>
    </w:p>
    <w:p w14:paraId="7774CA38" w14:textId="77777777" w:rsidR="00827B92" w:rsidRPr="007870A2" w:rsidRDefault="00827B92" w:rsidP="00827B92">
      <w:pPr>
        <w:spacing w:after="0"/>
        <w:jc w:val="both"/>
        <w:rPr>
          <w:rFonts w:ascii="Times New Roman" w:hAnsi="Times New Roman" w:cs="Times New Roman"/>
          <w:b/>
          <w:bCs/>
        </w:rPr>
      </w:pPr>
    </w:p>
    <w:p w14:paraId="567EBA8E" w14:textId="77777777" w:rsidR="00827B92" w:rsidRPr="007870A2" w:rsidRDefault="00827B92" w:rsidP="00827B92">
      <w:pPr>
        <w:spacing w:after="0"/>
        <w:jc w:val="both"/>
        <w:rPr>
          <w:rFonts w:ascii="Times New Roman" w:hAnsi="Times New Roman" w:cs="Times New Roman"/>
          <w:b/>
          <w:bCs/>
        </w:rPr>
      </w:pPr>
      <w:r w:rsidRPr="007870A2">
        <w:rPr>
          <w:rFonts w:ascii="Times New Roman" w:hAnsi="Times New Roman" w:cs="Times New Roman"/>
          <w:b/>
          <w:bCs/>
        </w:rPr>
        <w:t xml:space="preserve">Social Media Search: </w:t>
      </w:r>
      <w:r w:rsidRPr="007870A2">
        <w:rPr>
          <w:rFonts w:ascii="Times New Roman" w:hAnsi="Times New Roman" w:cs="Times New Roman"/>
          <w:b/>
          <w:bCs/>
          <w:color w:val="00B050"/>
        </w:rPr>
        <w:t>Nothing Adverse</w:t>
      </w:r>
    </w:p>
    <w:p w14:paraId="56C7CF4C" w14:textId="77777777" w:rsidR="00827B92" w:rsidRPr="007870A2" w:rsidRDefault="00827B92" w:rsidP="00827B92">
      <w:pPr>
        <w:spacing w:after="0" w:line="240" w:lineRule="auto"/>
        <w:rPr>
          <w:b/>
          <w:bCs/>
        </w:rPr>
      </w:pPr>
    </w:p>
    <w:p w14:paraId="4A687E29" w14:textId="77777777" w:rsidR="00827B92" w:rsidRPr="00C15595" w:rsidRDefault="00827B92" w:rsidP="00827B92">
      <w:pPr>
        <w:spacing w:after="0" w:line="240" w:lineRule="auto"/>
        <w:rPr>
          <w:rFonts w:ascii="Times New Roman" w:hAnsi="Times New Roman" w:cs="Times New Roman"/>
          <w:b/>
          <w:bCs/>
        </w:rPr>
      </w:pPr>
      <w:r w:rsidRPr="00C15595">
        <w:rPr>
          <w:rFonts w:ascii="Times New Roman" w:hAnsi="Times New Roman" w:cs="Times New Roman"/>
          <w:b/>
          <w:bCs/>
        </w:rPr>
        <w:t xml:space="preserve">Court Search (es) - Completed – </w:t>
      </w:r>
      <w:r w:rsidRPr="00C15595">
        <w:rPr>
          <w:rFonts w:ascii="Times New Roman" w:hAnsi="Times New Roman" w:cs="Times New Roman"/>
          <w:b/>
          <w:bCs/>
          <w:color w:val="00B050"/>
        </w:rPr>
        <w:t>NO judgments laid</w:t>
      </w:r>
    </w:p>
    <w:p w14:paraId="25BCC5C9" w14:textId="77777777" w:rsidR="00827B92" w:rsidRPr="007870A2" w:rsidRDefault="00827B92" w:rsidP="00827B92">
      <w:pPr>
        <w:spacing w:after="0" w:line="240" w:lineRule="auto"/>
        <w:rPr>
          <w:b/>
          <w:bCs/>
        </w:rPr>
      </w:pPr>
      <w:r w:rsidRPr="007870A2">
        <w:rPr>
          <w:b/>
          <w:bCs/>
        </w:rPr>
        <w:tab/>
      </w:r>
    </w:p>
    <w:p w14:paraId="55FC7028" w14:textId="77777777" w:rsidR="00827B92" w:rsidRPr="00A11215" w:rsidRDefault="00827B92" w:rsidP="00827B92">
      <w:pPr>
        <w:spacing w:after="0" w:line="240" w:lineRule="auto"/>
        <w:rPr>
          <w:rFonts w:cstheme="minorHAnsi"/>
          <w:b/>
          <w:bCs/>
          <w:color w:val="000000" w:themeColor="text1"/>
        </w:rPr>
      </w:pPr>
      <w:r w:rsidRPr="00A11215">
        <w:rPr>
          <w:rFonts w:cstheme="minorHAnsi"/>
          <w:b/>
          <w:bCs/>
          <w:color w:val="000000" w:themeColor="text1"/>
        </w:rPr>
        <w:t xml:space="preserve">CREDIT SCORE- WAS NOT REQUESTED </w:t>
      </w:r>
    </w:p>
    <w:p w14:paraId="50679AF4" w14:textId="77777777" w:rsidR="00827B92" w:rsidRPr="007870A2" w:rsidRDefault="00827B92" w:rsidP="00827B92">
      <w:pPr>
        <w:spacing w:after="0" w:line="240" w:lineRule="auto"/>
        <w:rPr>
          <w:b/>
          <w:bCs/>
        </w:rPr>
      </w:pPr>
    </w:p>
    <w:p w14:paraId="31B0561D" w14:textId="77777777" w:rsidR="00827B92" w:rsidRPr="007870A2" w:rsidRDefault="00827B92" w:rsidP="00827B92">
      <w:pPr>
        <w:spacing w:after="0" w:line="240" w:lineRule="auto"/>
        <w:rPr>
          <w:b/>
          <w:bCs/>
        </w:rPr>
      </w:pPr>
      <w:r w:rsidRPr="007870A2">
        <w:rPr>
          <w:b/>
          <w:bCs/>
        </w:rPr>
        <w:t>Driving Record-</w:t>
      </w:r>
      <w:r w:rsidRPr="007870A2">
        <w:rPr>
          <w:b/>
          <w:bCs/>
        </w:rPr>
        <w:tab/>
        <w:t xml:space="preserve"> </w:t>
      </w:r>
      <w:r w:rsidRPr="007870A2">
        <w:rPr>
          <w:b/>
          <w:bCs/>
          <w:color w:val="00B050"/>
        </w:rPr>
        <w:t xml:space="preserve">NO NEGATIVE RECORD  </w:t>
      </w:r>
    </w:p>
    <w:p w14:paraId="54E45759" w14:textId="77777777" w:rsidR="00827B92" w:rsidRDefault="00827B92" w:rsidP="00827B92">
      <w:pPr>
        <w:spacing w:after="0" w:line="240" w:lineRule="auto"/>
      </w:pPr>
    </w:p>
    <w:p w14:paraId="56F7CFBE" w14:textId="77777777" w:rsidR="00827B92" w:rsidRDefault="00827B92" w:rsidP="00827B92">
      <w:pPr>
        <w:spacing w:after="0" w:line="240" w:lineRule="auto"/>
      </w:pPr>
    </w:p>
    <w:p w14:paraId="7BE980C4" w14:textId="77777777" w:rsidR="00827B92" w:rsidRPr="00DB40DD" w:rsidRDefault="00827B92" w:rsidP="00827B92">
      <w:pPr>
        <w:spacing w:after="0" w:line="240" w:lineRule="auto"/>
        <w:rPr>
          <w:b/>
        </w:rPr>
      </w:pPr>
      <w:r>
        <w:rPr>
          <w:b/>
        </w:rPr>
        <w:t>Employment Verification: Confirmed</w:t>
      </w:r>
    </w:p>
    <w:p w14:paraId="47FDC9C0" w14:textId="77777777" w:rsidR="00827B92" w:rsidRPr="00690BDF" w:rsidRDefault="00827B92" w:rsidP="00827B92">
      <w:pPr>
        <w:spacing w:after="0" w:line="240" w:lineRule="auto"/>
        <w:rPr>
          <w:bCs/>
        </w:rPr>
      </w:pPr>
      <w:r w:rsidRPr="00690BDF">
        <w:rPr>
          <w:bCs/>
        </w:rPr>
        <w:t xml:space="preserve">                  </w:t>
      </w:r>
    </w:p>
    <w:p w14:paraId="7785C91C" w14:textId="22BD650C" w:rsidR="00827B92" w:rsidRDefault="00B51377" w:rsidP="00B51377">
      <w:pPr>
        <w:pStyle w:val="ListParagraph"/>
        <w:numPr>
          <w:ilvl w:val="0"/>
          <w:numId w:val="31"/>
        </w:numPr>
        <w:spacing w:after="0" w:line="240" w:lineRule="auto"/>
        <w:jc w:val="both"/>
        <w:rPr>
          <w:b/>
        </w:rPr>
      </w:pPr>
      <w:r>
        <w:rPr>
          <w:b/>
        </w:rPr>
        <w:t xml:space="preserve"> </w:t>
      </w:r>
    </w:p>
    <w:p w14:paraId="0CFD62FE" w14:textId="6FCB6B02" w:rsidR="00B51377" w:rsidRDefault="00B51377" w:rsidP="00B51377">
      <w:pPr>
        <w:pStyle w:val="ListParagraph"/>
        <w:numPr>
          <w:ilvl w:val="0"/>
          <w:numId w:val="31"/>
        </w:numPr>
        <w:spacing w:after="0" w:line="240" w:lineRule="auto"/>
        <w:jc w:val="both"/>
        <w:rPr>
          <w:b/>
        </w:rPr>
      </w:pPr>
      <w:r>
        <w:rPr>
          <w:b/>
        </w:rPr>
        <w:t xml:space="preserve"> </w:t>
      </w:r>
    </w:p>
    <w:p w14:paraId="31A71F59" w14:textId="77777777" w:rsidR="00B51377" w:rsidRPr="007B5C50" w:rsidRDefault="00B51377" w:rsidP="00B51377">
      <w:pPr>
        <w:pStyle w:val="ListParagraph"/>
        <w:numPr>
          <w:ilvl w:val="0"/>
          <w:numId w:val="31"/>
        </w:numPr>
        <w:spacing w:after="0" w:line="240" w:lineRule="auto"/>
        <w:jc w:val="both"/>
        <w:rPr>
          <w:b/>
        </w:rPr>
      </w:pPr>
    </w:p>
    <w:p w14:paraId="628139D8" w14:textId="77777777" w:rsidR="00827B92" w:rsidRDefault="00827B92" w:rsidP="00827B92">
      <w:pPr>
        <w:spacing w:after="0" w:line="240" w:lineRule="auto"/>
        <w:jc w:val="both"/>
        <w:rPr>
          <w:b/>
          <w:color w:val="FF0000"/>
        </w:rPr>
      </w:pPr>
      <w:r w:rsidRPr="00C27267">
        <w:rPr>
          <w:b/>
        </w:rPr>
        <w:t>Education Verification</w:t>
      </w:r>
      <w:r>
        <w:rPr>
          <w:b/>
        </w:rPr>
        <w:t xml:space="preserve">: </w:t>
      </w:r>
      <w:r w:rsidRPr="006E05CB">
        <w:rPr>
          <w:b/>
          <w:color w:val="000000" w:themeColor="text1"/>
        </w:rPr>
        <w:t>Confirmed</w:t>
      </w:r>
    </w:p>
    <w:p w14:paraId="12950B48" w14:textId="77777777" w:rsidR="00827B92" w:rsidRDefault="00827B92" w:rsidP="00827B92">
      <w:pPr>
        <w:spacing w:after="0" w:line="240" w:lineRule="auto"/>
        <w:jc w:val="both"/>
        <w:rPr>
          <w:b/>
          <w:color w:val="FF0000"/>
        </w:rPr>
      </w:pPr>
      <w:r>
        <w:rPr>
          <w:b/>
          <w:color w:val="FF0000"/>
        </w:rPr>
        <w:tab/>
      </w:r>
    </w:p>
    <w:p w14:paraId="2DCDAECE" w14:textId="45A48C5A" w:rsidR="005214DA" w:rsidRDefault="00B51377" w:rsidP="00B51377">
      <w:pPr>
        <w:pStyle w:val="ListParagraph"/>
        <w:numPr>
          <w:ilvl w:val="0"/>
          <w:numId w:val="31"/>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77979F5F" w14:textId="0ECA070F" w:rsidR="00B51377" w:rsidRDefault="00B51377" w:rsidP="00B51377">
      <w:pPr>
        <w:pStyle w:val="ListParagraph"/>
        <w:numPr>
          <w:ilvl w:val="0"/>
          <w:numId w:val="31"/>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27B8D7B7" w14:textId="77777777" w:rsidR="00B51377" w:rsidRPr="00B51377" w:rsidRDefault="00B51377" w:rsidP="00B51377">
      <w:pPr>
        <w:pStyle w:val="ListParagraph"/>
        <w:numPr>
          <w:ilvl w:val="0"/>
          <w:numId w:val="31"/>
        </w:numPr>
        <w:spacing w:after="0" w:line="240" w:lineRule="auto"/>
        <w:rPr>
          <w:rFonts w:ascii="Times New Roman" w:hAnsi="Times New Roman" w:cs="Times New Roman"/>
          <w:b/>
          <w:sz w:val="24"/>
          <w:szCs w:val="24"/>
        </w:rPr>
      </w:pPr>
    </w:p>
    <w:p w14:paraId="005F7678" w14:textId="77777777" w:rsidR="00B51377" w:rsidRDefault="00B51377" w:rsidP="005214DA">
      <w:pPr>
        <w:spacing w:after="0" w:line="240" w:lineRule="auto"/>
        <w:rPr>
          <w:rFonts w:ascii="Times New Roman" w:hAnsi="Times New Roman" w:cs="Times New Roman"/>
          <w:b/>
          <w:sz w:val="24"/>
          <w:szCs w:val="24"/>
        </w:rPr>
      </w:pPr>
    </w:p>
    <w:p w14:paraId="51C242E7" w14:textId="77777777" w:rsidR="00B51377" w:rsidRDefault="00B51377" w:rsidP="005214DA">
      <w:pPr>
        <w:spacing w:after="0" w:line="240" w:lineRule="auto"/>
        <w:rPr>
          <w:rFonts w:ascii="Times New Roman" w:hAnsi="Times New Roman" w:cs="Times New Roman"/>
          <w:b/>
          <w:sz w:val="24"/>
          <w:szCs w:val="24"/>
        </w:rPr>
      </w:pPr>
    </w:p>
    <w:p w14:paraId="61D62B33" w14:textId="77777777" w:rsidR="00B51377" w:rsidRDefault="00B51377" w:rsidP="005214DA">
      <w:pPr>
        <w:spacing w:after="0" w:line="240" w:lineRule="auto"/>
        <w:rPr>
          <w:rFonts w:ascii="Times New Roman" w:hAnsi="Times New Roman" w:cs="Times New Roman"/>
          <w:b/>
          <w:sz w:val="24"/>
          <w:szCs w:val="24"/>
        </w:rPr>
      </w:pPr>
    </w:p>
    <w:p w14:paraId="006C6DB8" w14:textId="77777777" w:rsidR="00B51377" w:rsidRDefault="00B51377" w:rsidP="005214DA">
      <w:pPr>
        <w:spacing w:after="0" w:line="240" w:lineRule="auto"/>
        <w:rPr>
          <w:rFonts w:ascii="Times New Roman" w:hAnsi="Times New Roman" w:cs="Times New Roman"/>
          <w:b/>
          <w:sz w:val="24"/>
          <w:szCs w:val="24"/>
        </w:rPr>
      </w:pPr>
    </w:p>
    <w:p w14:paraId="2A1A830C" w14:textId="77777777" w:rsidR="00B51377" w:rsidRDefault="00B51377" w:rsidP="005214DA">
      <w:pPr>
        <w:spacing w:after="0" w:line="240" w:lineRule="auto"/>
        <w:rPr>
          <w:rFonts w:ascii="Times New Roman" w:hAnsi="Times New Roman" w:cs="Times New Roman"/>
          <w:b/>
          <w:sz w:val="24"/>
          <w:szCs w:val="24"/>
        </w:rPr>
      </w:pPr>
    </w:p>
    <w:p w14:paraId="77C6DF66" w14:textId="77777777" w:rsidR="00B51377" w:rsidRDefault="00B51377" w:rsidP="005214DA">
      <w:pPr>
        <w:spacing w:after="0" w:line="240" w:lineRule="auto"/>
        <w:rPr>
          <w:rFonts w:ascii="Times New Roman" w:hAnsi="Times New Roman" w:cs="Times New Roman"/>
          <w:b/>
          <w:sz w:val="24"/>
          <w:szCs w:val="24"/>
        </w:rPr>
      </w:pPr>
    </w:p>
    <w:p w14:paraId="6477431B" w14:textId="77777777" w:rsidR="00B51377" w:rsidRDefault="00B51377" w:rsidP="005214DA">
      <w:pPr>
        <w:spacing w:after="0" w:line="240" w:lineRule="auto"/>
        <w:rPr>
          <w:rFonts w:ascii="Times New Roman" w:hAnsi="Times New Roman" w:cs="Times New Roman"/>
          <w:b/>
          <w:sz w:val="24"/>
          <w:szCs w:val="24"/>
        </w:rPr>
      </w:pPr>
    </w:p>
    <w:p w14:paraId="6032FD84" w14:textId="77777777" w:rsidR="00B51377" w:rsidRDefault="00B51377" w:rsidP="005214DA">
      <w:pPr>
        <w:spacing w:after="0" w:line="240" w:lineRule="auto"/>
        <w:rPr>
          <w:rFonts w:ascii="Times New Roman" w:hAnsi="Times New Roman" w:cs="Times New Roman"/>
          <w:b/>
          <w:sz w:val="24"/>
          <w:szCs w:val="24"/>
        </w:rPr>
      </w:pPr>
    </w:p>
    <w:p w14:paraId="3DE2BDBD" w14:textId="77777777" w:rsidR="00B51377" w:rsidRDefault="00B51377" w:rsidP="005214DA">
      <w:pPr>
        <w:spacing w:after="0" w:line="240" w:lineRule="auto"/>
        <w:rPr>
          <w:rFonts w:ascii="Times New Roman" w:hAnsi="Times New Roman" w:cs="Times New Roman"/>
          <w:b/>
          <w:sz w:val="24"/>
          <w:szCs w:val="24"/>
        </w:rPr>
      </w:pPr>
    </w:p>
    <w:p w14:paraId="465B304D" w14:textId="1F348BC5" w:rsidR="005214DA" w:rsidRPr="00D66D90" w:rsidRDefault="005214DA" w:rsidP="005214DA">
      <w:pPr>
        <w:spacing w:after="0" w:line="240" w:lineRule="auto"/>
        <w:rPr>
          <w:rFonts w:ascii="Times New Roman" w:hAnsi="Times New Roman" w:cs="Times New Roman"/>
          <w:b/>
          <w:sz w:val="24"/>
          <w:szCs w:val="24"/>
        </w:rPr>
      </w:pPr>
      <w:r w:rsidRPr="00D66D90">
        <w:rPr>
          <w:rFonts w:ascii="Times New Roman" w:hAnsi="Times New Roman" w:cs="Times New Roman"/>
          <w:b/>
          <w:sz w:val="24"/>
          <w:szCs w:val="24"/>
        </w:rPr>
        <w:t xml:space="preserve">Character Reference: </w:t>
      </w:r>
    </w:p>
    <w:p w14:paraId="3358E51F" w14:textId="77777777" w:rsidR="005214DA" w:rsidRDefault="005214DA" w:rsidP="005214DA">
      <w:pPr>
        <w:spacing w:after="0" w:line="240" w:lineRule="auto"/>
        <w:rPr>
          <w:rFonts w:ascii="Times New Roman" w:hAnsi="Times New Roman" w:cs="Times New Roman"/>
          <w:b/>
        </w:rPr>
      </w:pPr>
    </w:p>
    <w:p w14:paraId="745AA65B" w14:textId="77777777" w:rsidR="005214DA" w:rsidRDefault="005214DA" w:rsidP="005214DA">
      <w:pPr>
        <w:spacing w:after="0" w:line="240" w:lineRule="auto"/>
        <w:rPr>
          <w:rFonts w:ascii="Times New Roman" w:hAnsi="Times New Roman" w:cs="Times New Roman"/>
          <w:b/>
        </w:rPr>
      </w:pPr>
      <w:r w:rsidRPr="00254E4A">
        <w:rPr>
          <w:rFonts w:ascii="Times New Roman" w:hAnsi="Times New Roman" w:cs="Times New Roman"/>
          <w:b/>
        </w:rPr>
        <w:t>Verified by:</w:t>
      </w:r>
    </w:p>
    <w:p w14:paraId="54ACF7EE" w14:textId="77777777" w:rsidR="005214DA" w:rsidRPr="00254E4A" w:rsidRDefault="005214DA" w:rsidP="005214DA">
      <w:pPr>
        <w:spacing w:after="0" w:line="240" w:lineRule="auto"/>
        <w:rPr>
          <w:rFonts w:ascii="Times New Roman" w:hAnsi="Times New Roman" w:cs="Times New Roman"/>
          <w:b/>
        </w:rPr>
      </w:pPr>
    </w:p>
    <w:p w14:paraId="0AB03D81" w14:textId="77777777" w:rsidR="005214DA" w:rsidRPr="00DE5E7A" w:rsidRDefault="005214DA" w:rsidP="005214DA">
      <w:pPr>
        <w:spacing w:after="0" w:line="240" w:lineRule="auto"/>
        <w:rPr>
          <w:rFonts w:ascii="Times New Roman" w:hAnsi="Times New Roman" w:cs="Times New Roman"/>
          <w:bCs/>
        </w:rPr>
      </w:pPr>
      <w:r w:rsidRPr="00DE5E7A">
        <w:rPr>
          <w:rFonts w:ascii="Times New Roman" w:hAnsi="Times New Roman" w:cs="Times New Roman"/>
          <w:bCs/>
        </w:rPr>
        <w:t xml:space="preserve">Neighbor </w:t>
      </w:r>
      <w:r>
        <w:rPr>
          <w:rFonts w:ascii="Times New Roman" w:hAnsi="Times New Roman" w:cs="Times New Roman"/>
          <w:bCs/>
        </w:rPr>
        <w:tab/>
        <w:t xml:space="preserve">    </w:t>
      </w:r>
      <w:r w:rsidRPr="00DE5E7A">
        <w:rPr>
          <w:rFonts w:ascii="Segoe UI Symbol" w:hAnsi="Segoe UI Symbol" w:cs="Segoe UI Symbol"/>
          <w:bCs/>
        </w:rPr>
        <w:t>☐</w:t>
      </w:r>
    </w:p>
    <w:p w14:paraId="263441C0" w14:textId="77777777" w:rsidR="005214DA" w:rsidRPr="00DE5E7A" w:rsidRDefault="005214DA" w:rsidP="005214DA">
      <w:pPr>
        <w:spacing w:after="0" w:line="240" w:lineRule="auto"/>
        <w:rPr>
          <w:rFonts w:ascii="Times New Roman" w:hAnsi="Times New Roman" w:cs="Times New Roman"/>
          <w:bCs/>
        </w:rPr>
      </w:pPr>
      <w:r w:rsidRPr="00DE5E7A">
        <w:rPr>
          <w:rFonts w:ascii="Times New Roman" w:hAnsi="Times New Roman" w:cs="Times New Roman"/>
          <w:bCs/>
        </w:rPr>
        <w:t>Friend</w:t>
      </w:r>
      <w:r>
        <w:rPr>
          <w:rFonts w:ascii="Times New Roman" w:hAnsi="Times New Roman" w:cs="Times New Roman"/>
          <w:bCs/>
        </w:rPr>
        <w:tab/>
      </w:r>
      <w:r>
        <w:rPr>
          <w:rFonts w:ascii="Times New Roman" w:hAnsi="Times New Roman" w:cs="Times New Roman"/>
          <w:bCs/>
        </w:rPr>
        <w:tab/>
      </w:r>
      <w:r w:rsidRPr="00DE5E7A">
        <w:rPr>
          <w:rFonts w:ascii="Times New Roman" w:hAnsi="Times New Roman" w:cs="Times New Roman"/>
          <w:bCs/>
        </w:rPr>
        <w:t xml:space="preserve"> </w:t>
      </w:r>
      <w:r>
        <w:rPr>
          <w:rFonts w:ascii="Times New Roman" w:hAnsi="Times New Roman" w:cs="Times New Roman"/>
          <w:bCs/>
        </w:rPr>
        <w:t xml:space="preserve">   </w:t>
      </w:r>
      <w:r w:rsidRPr="00DE5E7A">
        <w:rPr>
          <w:rFonts w:ascii="Segoe UI Symbol" w:hAnsi="Segoe UI Symbol" w:cs="Segoe UI Symbol"/>
          <w:bCs/>
        </w:rPr>
        <w:t>☐</w:t>
      </w:r>
    </w:p>
    <w:p w14:paraId="3DCB2BF5" w14:textId="77777777" w:rsidR="005214DA" w:rsidRPr="00DE5E7A" w:rsidRDefault="005214DA" w:rsidP="005214DA">
      <w:pPr>
        <w:spacing w:after="0" w:line="240" w:lineRule="auto"/>
        <w:rPr>
          <w:rFonts w:ascii="Times New Roman" w:hAnsi="Times New Roman" w:cs="Times New Roman"/>
          <w:bCs/>
        </w:rPr>
      </w:pPr>
      <w:r w:rsidRPr="00DE5E7A">
        <w:rPr>
          <w:rFonts w:ascii="Times New Roman" w:hAnsi="Times New Roman" w:cs="Times New Roman"/>
          <w:bCs/>
        </w:rPr>
        <w:t xml:space="preserve">Distant Relative </w:t>
      </w:r>
      <w:r>
        <w:rPr>
          <w:rFonts w:ascii="Times New Roman" w:hAnsi="Times New Roman" w:cs="Times New Roman"/>
          <w:bCs/>
        </w:rPr>
        <w:t xml:space="preserve">   </w:t>
      </w:r>
      <w:r w:rsidRPr="00DE5E7A">
        <w:rPr>
          <w:rFonts w:ascii="Segoe UI Symbol" w:hAnsi="Segoe UI Symbol" w:cs="Segoe UI Symbol"/>
          <w:bCs/>
        </w:rPr>
        <w:t>☐</w:t>
      </w:r>
    </w:p>
    <w:p w14:paraId="36621B3D" w14:textId="77777777" w:rsidR="005214DA" w:rsidRPr="00DE5E7A" w:rsidRDefault="005214DA" w:rsidP="005214DA">
      <w:pPr>
        <w:spacing w:after="0" w:line="240" w:lineRule="auto"/>
        <w:rPr>
          <w:rFonts w:ascii="Times New Roman" w:hAnsi="Times New Roman" w:cs="Times New Roman"/>
          <w:bCs/>
        </w:rPr>
      </w:pPr>
      <w:r w:rsidRPr="00DE5E7A">
        <w:rPr>
          <w:rFonts w:ascii="Times New Roman" w:hAnsi="Times New Roman" w:cs="Times New Roman"/>
          <w:bCs/>
        </w:rPr>
        <w:t xml:space="preserve">Mentor </w:t>
      </w:r>
      <w:r>
        <w:rPr>
          <w:rFonts w:ascii="Times New Roman" w:hAnsi="Times New Roman" w:cs="Times New Roman"/>
          <w:bCs/>
        </w:rPr>
        <w:tab/>
      </w:r>
      <w:r>
        <w:rPr>
          <w:rFonts w:ascii="Times New Roman" w:hAnsi="Times New Roman" w:cs="Times New Roman"/>
          <w:bCs/>
        </w:rPr>
        <w:tab/>
        <w:t xml:space="preserve">    </w:t>
      </w:r>
      <w:r w:rsidRPr="00DE5E7A">
        <w:rPr>
          <w:rFonts w:ascii="Segoe UI Symbol" w:hAnsi="Segoe UI Symbol" w:cs="Segoe UI Symbol"/>
          <w:bCs/>
        </w:rPr>
        <w:t>☐</w:t>
      </w:r>
    </w:p>
    <w:p w14:paraId="6CBBC6B4" w14:textId="77777777" w:rsidR="005214DA" w:rsidRDefault="005214DA" w:rsidP="005214DA">
      <w:pPr>
        <w:spacing w:after="0" w:line="240" w:lineRule="auto"/>
        <w:rPr>
          <w:rFonts w:ascii="Segoe UI Symbol" w:hAnsi="Segoe UI Symbol" w:cs="Segoe UI Symbol"/>
          <w:bCs/>
        </w:rPr>
      </w:pPr>
      <w:r w:rsidRPr="00DE5E7A">
        <w:rPr>
          <w:rFonts w:ascii="Times New Roman" w:hAnsi="Times New Roman" w:cs="Times New Roman"/>
          <w:bCs/>
        </w:rPr>
        <w:t xml:space="preserve">Teacher </w:t>
      </w:r>
      <w:r>
        <w:rPr>
          <w:rFonts w:ascii="Times New Roman" w:hAnsi="Times New Roman" w:cs="Times New Roman"/>
          <w:bCs/>
        </w:rPr>
        <w:tab/>
        <w:t xml:space="preserve">    </w:t>
      </w:r>
      <w:r w:rsidRPr="00DE5E7A">
        <w:rPr>
          <w:rFonts w:ascii="Segoe UI Symbol" w:hAnsi="Segoe UI Symbol" w:cs="Segoe UI Symbol"/>
          <w:bCs/>
        </w:rPr>
        <w:t>☐</w:t>
      </w:r>
    </w:p>
    <w:p w14:paraId="7AC2D588" w14:textId="77777777" w:rsidR="005214DA" w:rsidRPr="00D66D90" w:rsidRDefault="005214DA" w:rsidP="005214DA">
      <w:pPr>
        <w:spacing w:after="0" w:line="240" w:lineRule="auto"/>
        <w:rPr>
          <w:rFonts w:ascii="Segoe UI Symbol" w:hAnsi="Segoe UI Symbol" w:cs="Segoe UI Symbol"/>
          <w:bCs/>
        </w:rPr>
      </w:pPr>
      <w:r w:rsidRPr="00D66D90">
        <w:rPr>
          <w:rFonts w:ascii="Times New Roman" w:hAnsi="Times New Roman" w:cs="Times New Roman"/>
          <w:bCs/>
        </w:rPr>
        <w:t>Employer</w:t>
      </w:r>
      <w:r>
        <w:rPr>
          <w:rFonts w:ascii="Segoe UI Symbol" w:hAnsi="Segoe UI Symbol" w:cs="Segoe UI Symbol"/>
          <w:bCs/>
        </w:rPr>
        <w:t xml:space="preserve">     </w:t>
      </w:r>
      <w:r>
        <w:rPr>
          <w:rFonts w:ascii="Segoe UI Symbol" w:hAnsi="Segoe UI Symbol" w:cs="Segoe UI Symbol"/>
          <w:bCs/>
        </w:rPr>
        <w:tab/>
        <w:t xml:space="preserve">   </w:t>
      </w:r>
      <w:sdt>
        <w:sdtPr>
          <w:rPr>
            <w:rFonts w:ascii="Segoe UI Symbol" w:hAnsi="Segoe UI Symbol" w:cs="Segoe UI Symbol"/>
            <w:bCs/>
          </w:rPr>
          <w:id w:val="1567146243"/>
          <w14:checkbox>
            <w14:checked w14:val="0"/>
            <w14:checkedState w14:val="2612" w14:font="MS Gothic"/>
            <w14:uncheckedState w14:val="2610" w14:font="MS Gothic"/>
          </w14:checkbox>
        </w:sdtPr>
        <w:sdtEndPr/>
        <w:sdtContent>
          <w:r>
            <w:rPr>
              <w:rFonts w:ascii="MS Gothic" w:eastAsia="MS Gothic" w:hAnsi="MS Gothic" w:cs="Segoe UI Symbol" w:hint="eastAsia"/>
              <w:bCs/>
            </w:rPr>
            <w:t>☐</w:t>
          </w:r>
        </w:sdtContent>
      </w:sdt>
    </w:p>
    <w:p w14:paraId="1F86C336" w14:textId="451D1E14" w:rsidR="005214DA" w:rsidRPr="00DE5E7A" w:rsidRDefault="005214DA" w:rsidP="005214DA">
      <w:pPr>
        <w:spacing w:after="0" w:line="240" w:lineRule="auto"/>
        <w:rPr>
          <w:rFonts w:ascii="Times New Roman" w:hAnsi="Times New Roman" w:cs="Times New Roman"/>
          <w:bCs/>
        </w:rPr>
      </w:pPr>
      <w:r w:rsidRPr="00DE5E7A">
        <w:rPr>
          <w:rFonts w:ascii="Times New Roman" w:hAnsi="Times New Roman" w:cs="Times New Roman"/>
          <w:bCs/>
        </w:rPr>
        <w:t xml:space="preserve">Former Employer </w:t>
      </w:r>
      <w:sdt>
        <w:sdtPr>
          <w:rPr>
            <w:rFonts w:ascii="Times New Roman" w:hAnsi="Times New Roman" w:cs="Times New Roman"/>
            <w:bCs/>
          </w:rPr>
          <w:id w:val="-1818097015"/>
          <w14:checkbox>
            <w14:checked w14:val="0"/>
            <w14:checkedState w14:val="2612" w14:font="MS Gothic"/>
            <w14:uncheckedState w14:val="2610" w14:font="MS Gothic"/>
          </w14:checkbox>
        </w:sdtPr>
        <w:sdtEndPr/>
        <w:sdtContent>
          <w:r>
            <w:rPr>
              <w:rFonts w:ascii="MS Gothic" w:eastAsia="MS Gothic" w:hAnsi="MS Gothic" w:cs="Times New Roman" w:hint="eastAsia"/>
              <w:bCs/>
            </w:rPr>
            <w:t>☐</w:t>
          </w:r>
        </w:sdtContent>
      </w:sdt>
    </w:p>
    <w:p w14:paraId="0FFBAB63" w14:textId="77777777" w:rsidR="005214DA" w:rsidRPr="00DE5E7A" w:rsidRDefault="005214DA" w:rsidP="005214DA">
      <w:pPr>
        <w:spacing w:after="0" w:line="240" w:lineRule="auto"/>
        <w:rPr>
          <w:rFonts w:ascii="Times New Roman" w:hAnsi="Times New Roman" w:cs="Times New Roman"/>
          <w:bCs/>
        </w:rPr>
      </w:pPr>
      <w:r w:rsidRPr="00DE5E7A">
        <w:rPr>
          <w:rFonts w:ascii="Times New Roman" w:hAnsi="Times New Roman" w:cs="Times New Roman"/>
          <w:bCs/>
        </w:rPr>
        <w:t>Other</w:t>
      </w:r>
      <w:r>
        <w:rPr>
          <w:rFonts w:ascii="Times New Roman" w:hAnsi="Times New Roman" w:cs="Times New Roman"/>
          <w:bCs/>
        </w:rPr>
        <w:tab/>
      </w:r>
      <w:r>
        <w:rPr>
          <w:rFonts w:ascii="Times New Roman" w:hAnsi="Times New Roman" w:cs="Times New Roman"/>
          <w:bCs/>
        </w:rPr>
        <w:tab/>
        <w:t xml:space="preserve">  </w:t>
      </w:r>
      <w:r w:rsidRPr="00DE5E7A">
        <w:rPr>
          <w:rFonts w:ascii="Times New Roman" w:hAnsi="Times New Roman" w:cs="Times New Roman"/>
          <w:bCs/>
        </w:rPr>
        <w:t xml:space="preserve"> </w:t>
      </w:r>
      <w:sdt>
        <w:sdtPr>
          <w:rPr>
            <w:rFonts w:ascii="Times New Roman" w:hAnsi="Times New Roman" w:cs="Times New Roman"/>
            <w:bCs/>
          </w:rPr>
          <w:id w:val="1674997991"/>
          <w14:checkbox>
            <w14:checked w14:val="0"/>
            <w14:checkedState w14:val="2612" w14:font="MS Gothic"/>
            <w14:uncheckedState w14:val="2610" w14:font="MS Gothic"/>
          </w14:checkbox>
        </w:sdtPr>
        <w:sdtEndPr/>
        <w:sdtContent>
          <w:r>
            <w:rPr>
              <w:rFonts w:ascii="MS Gothic" w:eastAsia="MS Gothic" w:hAnsi="MS Gothic" w:cs="Times New Roman" w:hint="eastAsia"/>
              <w:bCs/>
            </w:rPr>
            <w:t>☐</w:t>
          </w:r>
        </w:sdtContent>
      </w:sdt>
    </w:p>
    <w:p w14:paraId="44EAB45B" w14:textId="77777777" w:rsidR="005214DA" w:rsidRPr="00254E4A" w:rsidRDefault="005214DA" w:rsidP="005214DA">
      <w:pPr>
        <w:spacing w:after="0" w:line="240" w:lineRule="auto"/>
        <w:rPr>
          <w:rFonts w:ascii="Times New Roman" w:hAnsi="Times New Roman" w:cs="Times New Roman"/>
          <w:b/>
        </w:rPr>
      </w:pPr>
    </w:p>
    <w:p w14:paraId="7B15D428" w14:textId="71E69A15" w:rsidR="005214DA" w:rsidRPr="00DE5E7A" w:rsidRDefault="005214DA" w:rsidP="005214DA">
      <w:pPr>
        <w:spacing w:after="0" w:line="360" w:lineRule="auto"/>
        <w:rPr>
          <w:rFonts w:ascii="Times New Roman" w:hAnsi="Times New Roman" w:cs="Times New Roman"/>
          <w:bCs/>
        </w:rPr>
      </w:pPr>
      <w:r w:rsidRPr="00DE5E7A">
        <w:rPr>
          <w:rFonts w:ascii="Times New Roman" w:hAnsi="Times New Roman" w:cs="Times New Roman"/>
          <w:b/>
          <w:color w:val="000000" w:themeColor="text1"/>
        </w:rPr>
        <w:t>General Attitude:</w:t>
      </w:r>
      <w:r w:rsidRPr="00DE5E7A">
        <w:rPr>
          <w:rFonts w:ascii="Times New Roman" w:hAnsi="Times New Roman" w:cs="Times New Roman"/>
          <w:bCs/>
          <w:color w:val="000000" w:themeColor="text1"/>
        </w:rPr>
        <w:t xml:space="preserve"> </w:t>
      </w:r>
      <w:r w:rsidRPr="00DE5E7A">
        <w:rPr>
          <w:rFonts w:ascii="Times New Roman" w:hAnsi="Times New Roman" w:cs="Times New Roman"/>
          <w:bCs/>
        </w:rPr>
        <w:t xml:space="preserve">Excellent </w:t>
      </w:r>
      <w:sdt>
        <w:sdtPr>
          <w:rPr>
            <w:rFonts w:ascii="Times New Roman" w:hAnsi="Times New Roman" w:cs="Times New Roman"/>
            <w:bCs/>
          </w:rPr>
          <w:id w:val="62146553"/>
          <w14:checkbox>
            <w14:checked w14:val="0"/>
            <w14:checkedState w14:val="2612" w14:font="MS Gothic"/>
            <w14:uncheckedState w14:val="2610" w14:font="MS Gothic"/>
          </w14:checkbox>
        </w:sdtPr>
        <w:sdtEndPr/>
        <w:sdtContent>
          <w:r>
            <w:rPr>
              <w:rFonts w:ascii="MS Gothic" w:eastAsia="MS Gothic" w:hAnsi="MS Gothic" w:cs="Times New Roman" w:hint="eastAsia"/>
              <w:bCs/>
            </w:rPr>
            <w:t>☐</w:t>
          </w:r>
        </w:sdtContent>
      </w:sdt>
      <w:r w:rsidRPr="00DE5E7A">
        <w:rPr>
          <w:rFonts w:ascii="Times New Roman" w:hAnsi="Times New Roman" w:cs="Times New Roman"/>
          <w:bCs/>
        </w:rPr>
        <w:t xml:space="preserve"> Satisfactory</w:t>
      </w:r>
      <w:r>
        <w:rPr>
          <w:rFonts w:ascii="Times New Roman" w:hAnsi="Times New Roman" w:cs="Times New Roman"/>
          <w:bCs/>
        </w:rPr>
        <w:t xml:space="preserve"> </w:t>
      </w:r>
      <w:sdt>
        <w:sdtPr>
          <w:rPr>
            <w:rFonts w:ascii="Times New Roman" w:hAnsi="Times New Roman" w:cs="Times New Roman"/>
            <w:bCs/>
          </w:rPr>
          <w:id w:val="-2104555907"/>
          <w14:checkbox>
            <w14:checked w14:val="0"/>
            <w14:checkedState w14:val="2612" w14:font="MS Gothic"/>
            <w14:uncheckedState w14:val="2610" w14:font="MS Gothic"/>
          </w14:checkbox>
        </w:sdtPr>
        <w:sdtEndPr/>
        <w:sdtContent>
          <w:r>
            <w:rPr>
              <w:rFonts w:ascii="MS Gothic" w:eastAsia="MS Gothic" w:hAnsi="MS Gothic" w:cs="Times New Roman" w:hint="eastAsia"/>
              <w:bCs/>
            </w:rPr>
            <w:t>☐</w:t>
          </w:r>
        </w:sdtContent>
      </w:sdt>
      <w:r w:rsidRPr="00DE5E7A">
        <w:rPr>
          <w:rFonts w:ascii="Times New Roman" w:hAnsi="Times New Roman" w:cs="Times New Roman"/>
          <w:bCs/>
        </w:rPr>
        <w:t xml:space="preserve"> Needs Improvement </w:t>
      </w:r>
      <w:r w:rsidRPr="00DE5E7A">
        <w:rPr>
          <w:rFonts w:ascii="Segoe UI Symbol" w:hAnsi="Segoe UI Symbol" w:cs="Segoe UI Symbol"/>
          <w:bCs/>
        </w:rPr>
        <w:t>☐</w:t>
      </w:r>
      <w:r w:rsidRPr="00DE5E7A">
        <w:rPr>
          <w:rFonts w:ascii="Times New Roman" w:hAnsi="Times New Roman" w:cs="Times New Roman"/>
          <w:bCs/>
        </w:rPr>
        <w:t xml:space="preserve"> Poor </w:t>
      </w:r>
      <w:r w:rsidRPr="00DE5E7A">
        <w:rPr>
          <w:rFonts w:ascii="Segoe UI Symbol" w:hAnsi="Segoe UI Symbol" w:cs="Segoe UI Symbol"/>
          <w:bCs/>
        </w:rPr>
        <w:t>☐</w:t>
      </w:r>
    </w:p>
    <w:p w14:paraId="0F78FF37" w14:textId="38DAA195" w:rsidR="005214DA" w:rsidRPr="00DE5E7A" w:rsidRDefault="005214DA" w:rsidP="005214DA">
      <w:pPr>
        <w:spacing w:after="0" w:line="360" w:lineRule="auto"/>
        <w:rPr>
          <w:rFonts w:ascii="Times New Roman" w:hAnsi="Times New Roman" w:cs="Times New Roman"/>
          <w:bCs/>
        </w:rPr>
      </w:pPr>
      <w:r w:rsidRPr="00DE5E7A">
        <w:rPr>
          <w:rFonts w:ascii="Times New Roman" w:hAnsi="Times New Roman" w:cs="Times New Roman"/>
          <w:b/>
          <w:color w:val="000000" w:themeColor="text1"/>
        </w:rPr>
        <w:t>Dependability:</w:t>
      </w:r>
      <w:r w:rsidRPr="00DE5E7A">
        <w:rPr>
          <w:rFonts w:ascii="Times New Roman" w:hAnsi="Times New Roman" w:cs="Times New Roman"/>
          <w:bCs/>
          <w:color w:val="000000" w:themeColor="text1"/>
        </w:rPr>
        <w:t xml:space="preserve"> </w:t>
      </w:r>
      <w:r>
        <w:rPr>
          <w:rFonts w:ascii="Times New Roman" w:hAnsi="Times New Roman" w:cs="Times New Roman"/>
          <w:bCs/>
          <w:color w:val="000000" w:themeColor="text1"/>
        </w:rPr>
        <w:t xml:space="preserve">     </w:t>
      </w:r>
      <w:r w:rsidRPr="00DE5E7A">
        <w:rPr>
          <w:rFonts w:ascii="Times New Roman" w:hAnsi="Times New Roman" w:cs="Times New Roman"/>
          <w:bCs/>
        </w:rPr>
        <w:t xml:space="preserve">Excellent </w:t>
      </w:r>
      <w:sdt>
        <w:sdtPr>
          <w:rPr>
            <w:rFonts w:ascii="Times New Roman" w:hAnsi="Times New Roman" w:cs="Times New Roman"/>
            <w:bCs/>
          </w:rPr>
          <w:id w:val="-22713882"/>
          <w14:checkbox>
            <w14:checked w14:val="0"/>
            <w14:checkedState w14:val="2612" w14:font="MS Gothic"/>
            <w14:uncheckedState w14:val="2610" w14:font="MS Gothic"/>
          </w14:checkbox>
        </w:sdtPr>
        <w:sdtEndPr/>
        <w:sdtContent>
          <w:r>
            <w:rPr>
              <w:rFonts w:ascii="MS Gothic" w:eastAsia="MS Gothic" w:hAnsi="MS Gothic" w:cs="Times New Roman" w:hint="eastAsia"/>
              <w:bCs/>
            </w:rPr>
            <w:t>☐</w:t>
          </w:r>
        </w:sdtContent>
      </w:sdt>
      <w:r w:rsidRPr="00DE5E7A">
        <w:rPr>
          <w:rFonts w:ascii="Times New Roman" w:hAnsi="Times New Roman" w:cs="Times New Roman"/>
          <w:bCs/>
        </w:rPr>
        <w:t xml:space="preserve"> Satisfactory </w:t>
      </w:r>
      <w:sdt>
        <w:sdtPr>
          <w:rPr>
            <w:rFonts w:ascii="Times New Roman" w:hAnsi="Times New Roman" w:cs="Times New Roman"/>
            <w:bCs/>
          </w:rPr>
          <w:id w:val="-1277015410"/>
          <w14:checkbox>
            <w14:checked w14:val="0"/>
            <w14:checkedState w14:val="2612" w14:font="MS Gothic"/>
            <w14:uncheckedState w14:val="2610" w14:font="MS Gothic"/>
          </w14:checkbox>
        </w:sdtPr>
        <w:sdtEndPr/>
        <w:sdtContent>
          <w:r>
            <w:rPr>
              <w:rFonts w:ascii="MS Gothic" w:eastAsia="MS Gothic" w:hAnsi="MS Gothic" w:cs="Times New Roman" w:hint="eastAsia"/>
              <w:bCs/>
            </w:rPr>
            <w:t>☐</w:t>
          </w:r>
        </w:sdtContent>
      </w:sdt>
      <w:r>
        <w:rPr>
          <w:rFonts w:ascii="Segoe UI Symbol" w:hAnsi="Segoe UI Symbol" w:cs="Segoe UI Symbol"/>
          <w:bCs/>
        </w:rPr>
        <w:t xml:space="preserve"> </w:t>
      </w:r>
      <w:r w:rsidRPr="00DE5E7A">
        <w:rPr>
          <w:rFonts w:ascii="Times New Roman" w:hAnsi="Times New Roman" w:cs="Times New Roman"/>
          <w:bCs/>
        </w:rPr>
        <w:t xml:space="preserve">Needs Improvement </w:t>
      </w:r>
      <w:r w:rsidRPr="00DE5E7A">
        <w:rPr>
          <w:rFonts w:ascii="Segoe UI Symbol" w:hAnsi="Segoe UI Symbol" w:cs="Segoe UI Symbol"/>
          <w:bCs/>
        </w:rPr>
        <w:t>☐</w:t>
      </w:r>
      <w:r w:rsidRPr="00DE5E7A">
        <w:rPr>
          <w:rFonts w:ascii="Times New Roman" w:hAnsi="Times New Roman" w:cs="Times New Roman"/>
          <w:bCs/>
        </w:rPr>
        <w:t xml:space="preserve"> Poor </w:t>
      </w:r>
      <w:r w:rsidRPr="00DE5E7A">
        <w:rPr>
          <w:rFonts w:ascii="Segoe UI Symbol" w:hAnsi="Segoe UI Symbol" w:cs="Segoe UI Symbol"/>
          <w:bCs/>
        </w:rPr>
        <w:t>☐</w:t>
      </w:r>
    </w:p>
    <w:p w14:paraId="2FE39E0C" w14:textId="2F7B7F09" w:rsidR="005214DA" w:rsidRPr="00DE5E7A" w:rsidRDefault="005214DA" w:rsidP="005214DA">
      <w:pPr>
        <w:spacing w:after="0" w:line="360" w:lineRule="auto"/>
        <w:rPr>
          <w:rFonts w:ascii="Times New Roman" w:hAnsi="Times New Roman" w:cs="Times New Roman"/>
          <w:bCs/>
        </w:rPr>
      </w:pPr>
      <w:r w:rsidRPr="00DE5E7A">
        <w:rPr>
          <w:rFonts w:ascii="Times New Roman" w:hAnsi="Times New Roman" w:cs="Times New Roman"/>
          <w:b/>
          <w:color w:val="000000" w:themeColor="text1"/>
        </w:rPr>
        <w:t>Ethics:</w:t>
      </w:r>
      <w:r>
        <w:rPr>
          <w:rFonts w:ascii="Times New Roman" w:hAnsi="Times New Roman" w:cs="Times New Roman"/>
          <w:b/>
          <w:color w:val="000000" w:themeColor="text1"/>
        </w:rPr>
        <w:t xml:space="preserve">                 </w:t>
      </w:r>
      <w:r w:rsidRPr="00DE5E7A">
        <w:rPr>
          <w:rFonts w:ascii="Times New Roman" w:hAnsi="Times New Roman" w:cs="Times New Roman"/>
          <w:bCs/>
          <w:color w:val="000000" w:themeColor="text1"/>
        </w:rPr>
        <w:t xml:space="preserve"> </w:t>
      </w:r>
      <w:r>
        <w:rPr>
          <w:rFonts w:ascii="Times New Roman" w:hAnsi="Times New Roman" w:cs="Times New Roman"/>
          <w:bCs/>
          <w:color w:val="000000" w:themeColor="text1"/>
        </w:rPr>
        <w:t xml:space="preserve"> </w:t>
      </w:r>
      <w:r w:rsidRPr="00DE5E7A">
        <w:rPr>
          <w:rFonts w:ascii="Times New Roman" w:hAnsi="Times New Roman" w:cs="Times New Roman"/>
          <w:bCs/>
        </w:rPr>
        <w:t xml:space="preserve">Excellent </w:t>
      </w:r>
      <w:sdt>
        <w:sdtPr>
          <w:rPr>
            <w:rFonts w:ascii="Times New Roman" w:hAnsi="Times New Roman" w:cs="Times New Roman"/>
            <w:bCs/>
          </w:rPr>
          <w:id w:val="830401626"/>
          <w14:checkbox>
            <w14:checked w14:val="0"/>
            <w14:checkedState w14:val="2612" w14:font="MS Gothic"/>
            <w14:uncheckedState w14:val="2610" w14:font="MS Gothic"/>
          </w14:checkbox>
        </w:sdtPr>
        <w:sdtEndPr/>
        <w:sdtContent>
          <w:r>
            <w:rPr>
              <w:rFonts w:ascii="MS Gothic" w:eastAsia="MS Gothic" w:hAnsi="MS Gothic" w:cs="Times New Roman" w:hint="eastAsia"/>
              <w:bCs/>
            </w:rPr>
            <w:t>☐</w:t>
          </w:r>
        </w:sdtContent>
      </w:sdt>
      <w:r>
        <w:rPr>
          <w:rFonts w:ascii="Segoe UI Symbol" w:hAnsi="Segoe UI Symbol" w:cs="Segoe UI Symbol"/>
          <w:bCs/>
        </w:rPr>
        <w:t xml:space="preserve"> </w:t>
      </w:r>
      <w:r w:rsidRPr="00DE5E7A">
        <w:rPr>
          <w:rFonts w:ascii="Times New Roman" w:hAnsi="Times New Roman" w:cs="Times New Roman"/>
          <w:bCs/>
        </w:rPr>
        <w:t xml:space="preserve">Satisfactory </w:t>
      </w:r>
      <w:sdt>
        <w:sdtPr>
          <w:rPr>
            <w:rFonts w:ascii="Times New Roman" w:hAnsi="Times New Roman" w:cs="Times New Roman"/>
            <w:bCs/>
          </w:rPr>
          <w:id w:val="535471333"/>
          <w14:checkbox>
            <w14:checked w14:val="0"/>
            <w14:checkedState w14:val="2612" w14:font="MS Gothic"/>
            <w14:uncheckedState w14:val="2610" w14:font="MS Gothic"/>
          </w14:checkbox>
        </w:sdtPr>
        <w:sdtEndPr/>
        <w:sdtContent>
          <w:r>
            <w:rPr>
              <w:rFonts w:ascii="MS Gothic" w:eastAsia="MS Gothic" w:hAnsi="MS Gothic" w:cs="Times New Roman" w:hint="eastAsia"/>
              <w:bCs/>
            </w:rPr>
            <w:t>☐</w:t>
          </w:r>
        </w:sdtContent>
      </w:sdt>
      <w:r w:rsidRPr="00DE5E7A">
        <w:rPr>
          <w:rFonts w:ascii="Times New Roman" w:hAnsi="Times New Roman" w:cs="Times New Roman"/>
          <w:bCs/>
        </w:rPr>
        <w:t xml:space="preserve"> Needs Improvement </w:t>
      </w:r>
      <w:r w:rsidRPr="00DE5E7A">
        <w:rPr>
          <w:rFonts w:ascii="Segoe UI Symbol" w:hAnsi="Segoe UI Symbol" w:cs="Segoe UI Symbol"/>
          <w:bCs/>
        </w:rPr>
        <w:t>☐</w:t>
      </w:r>
      <w:r w:rsidRPr="00DE5E7A">
        <w:rPr>
          <w:rFonts w:ascii="Times New Roman" w:hAnsi="Times New Roman" w:cs="Times New Roman"/>
          <w:bCs/>
        </w:rPr>
        <w:t xml:space="preserve"> Poor </w:t>
      </w:r>
      <w:r w:rsidRPr="00DE5E7A">
        <w:rPr>
          <w:rFonts w:ascii="Segoe UI Symbol" w:hAnsi="Segoe UI Symbol" w:cs="Segoe UI Symbol"/>
          <w:bCs/>
        </w:rPr>
        <w:t>☐</w:t>
      </w:r>
    </w:p>
    <w:p w14:paraId="4A330D9F" w14:textId="2CFBF9E9" w:rsidR="005214DA" w:rsidRPr="00DE5E7A" w:rsidRDefault="005214DA" w:rsidP="005214DA">
      <w:pPr>
        <w:spacing w:after="0" w:line="360" w:lineRule="auto"/>
        <w:rPr>
          <w:rFonts w:ascii="Times New Roman" w:hAnsi="Times New Roman" w:cs="Times New Roman"/>
          <w:bCs/>
        </w:rPr>
      </w:pPr>
      <w:r w:rsidRPr="00DE5E7A">
        <w:rPr>
          <w:rFonts w:ascii="Times New Roman" w:hAnsi="Times New Roman" w:cs="Times New Roman"/>
          <w:b/>
          <w:color w:val="000000" w:themeColor="text1"/>
        </w:rPr>
        <w:t>Trustworthiness:</w:t>
      </w:r>
      <w:r w:rsidRPr="00DE5E7A">
        <w:rPr>
          <w:rFonts w:ascii="Times New Roman" w:hAnsi="Times New Roman" w:cs="Times New Roman"/>
          <w:bCs/>
          <w:color w:val="000000" w:themeColor="text1"/>
        </w:rPr>
        <w:t xml:space="preserve"> </w:t>
      </w:r>
      <w:r>
        <w:rPr>
          <w:rFonts w:ascii="Times New Roman" w:hAnsi="Times New Roman" w:cs="Times New Roman"/>
          <w:bCs/>
          <w:color w:val="000000" w:themeColor="text1"/>
        </w:rPr>
        <w:t xml:space="preserve"> </w:t>
      </w:r>
      <w:r w:rsidRPr="00DE5E7A">
        <w:rPr>
          <w:rFonts w:ascii="Times New Roman" w:hAnsi="Times New Roman" w:cs="Times New Roman"/>
          <w:bCs/>
        </w:rPr>
        <w:t xml:space="preserve">Excellent </w:t>
      </w:r>
      <w:sdt>
        <w:sdtPr>
          <w:rPr>
            <w:rFonts w:ascii="Times New Roman" w:hAnsi="Times New Roman" w:cs="Times New Roman"/>
            <w:bCs/>
          </w:rPr>
          <w:id w:val="-1597403590"/>
          <w14:checkbox>
            <w14:checked w14:val="0"/>
            <w14:checkedState w14:val="2612" w14:font="MS Gothic"/>
            <w14:uncheckedState w14:val="2610" w14:font="MS Gothic"/>
          </w14:checkbox>
        </w:sdtPr>
        <w:sdtEndPr/>
        <w:sdtContent>
          <w:r>
            <w:rPr>
              <w:rFonts w:ascii="MS Gothic" w:eastAsia="MS Gothic" w:hAnsi="MS Gothic" w:cs="Times New Roman" w:hint="eastAsia"/>
              <w:bCs/>
            </w:rPr>
            <w:t>☐</w:t>
          </w:r>
        </w:sdtContent>
      </w:sdt>
      <w:r w:rsidRPr="00DE5E7A">
        <w:rPr>
          <w:rFonts w:ascii="Times New Roman" w:hAnsi="Times New Roman" w:cs="Times New Roman"/>
          <w:bCs/>
        </w:rPr>
        <w:t xml:space="preserve"> Satisfactory </w:t>
      </w:r>
      <w:sdt>
        <w:sdtPr>
          <w:rPr>
            <w:rFonts w:ascii="Times New Roman" w:hAnsi="Times New Roman" w:cs="Times New Roman"/>
            <w:bCs/>
          </w:rPr>
          <w:id w:val="1300037856"/>
          <w14:checkbox>
            <w14:checked w14:val="0"/>
            <w14:checkedState w14:val="2612" w14:font="MS Gothic"/>
            <w14:uncheckedState w14:val="2610" w14:font="MS Gothic"/>
          </w14:checkbox>
        </w:sdtPr>
        <w:sdtEndPr/>
        <w:sdtContent>
          <w:r>
            <w:rPr>
              <w:rFonts w:ascii="MS Gothic" w:eastAsia="MS Gothic" w:hAnsi="MS Gothic" w:cs="Times New Roman" w:hint="eastAsia"/>
              <w:bCs/>
            </w:rPr>
            <w:t>☐</w:t>
          </w:r>
        </w:sdtContent>
      </w:sdt>
      <w:r>
        <w:rPr>
          <w:rFonts w:ascii="Segoe UI Symbol" w:hAnsi="Segoe UI Symbol" w:cs="Segoe UI Symbol"/>
          <w:bCs/>
        </w:rPr>
        <w:t xml:space="preserve"> </w:t>
      </w:r>
      <w:r w:rsidRPr="00DE5E7A">
        <w:rPr>
          <w:rFonts w:ascii="Times New Roman" w:hAnsi="Times New Roman" w:cs="Times New Roman"/>
          <w:bCs/>
        </w:rPr>
        <w:t xml:space="preserve">Needs Improvement </w:t>
      </w:r>
      <w:r w:rsidRPr="00DE5E7A">
        <w:rPr>
          <w:rFonts w:ascii="Segoe UI Symbol" w:hAnsi="Segoe UI Symbol" w:cs="Segoe UI Symbol"/>
          <w:bCs/>
        </w:rPr>
        <w:t>☐</w:t>
      </w:r>
      <w:r w:rsidRPr="00DE5E7A">
        <w:rPr>
          <w:rFonts w:ascii="Times New Roman" w:hAnsi="Times New Roman" w:cs="Times New Roman"/>
          <w:bCs/>
        </w:rPr>
        <w:t xml:space="preserve"> Poor </w:t>
      </w:r>
      <w:r w:rsidRPr="00DE5E7A">
        <w:rPr>
          <w:rFonts w:ascii="Segoe UI Symbol" w:hAnsi="Segoe UI Symbol" w:cs="Segoe UI Symbol"/>
          <w:bCs/>
        </w:rPr>
        <w:t>☐</w:t>
      </w:r>
    </w:p>
    <w:p w14:paraId="1D1ACABA" w14:textId="6C03CFDE" w:rsidR="00827B92" w:rsidRPr="00B27E71" w:rsidRDefault="00827B92" w:rsidP="00827B92">
      <w:pPr>
        <w:spacing w:after="0" w:line="240" w:lineRule="auto"/>
        <w:rPr>
          <w:rFonts w:cstheme="minorHAnsi"/>
          <w:b/>
        </w:rPr>
      </w:pPr>
    </w:p>
    <w:p w14:paraId="7A125D9E" w14:textId="694A6976" w:rsidR="00827B92" w:rsidRDefault="007211DD" w:rsidP="00827B92">
      <w:pPr>
        <w:rPr>
          <w:color w:val="222222"/>
        </w:rPr>
      </w:pPr>
      <w:r>
        <w:rPr>
          <w:noProof/>
        </w:rPr>
        <w:drawing>
          <wp:anchor distT="0" distB="0" distL="114300" distR="114300" simplePos="0" relativeHeight="251659265" behindDoc="1" locked="0" layoutInCell="1" allowOverlap="1" wp14:anchorId="74561F74" wp14:editId="7B94E7C1">
            <wp:simplePos x="0" y="0"/>
            <wp:positionH relativeFrom="margin">
              <wp:align>left</wp:align>
            </wp:positionH>
            <wp:positionV relativeFrom="paragraph">
              <wp:posOffset>285750</wp:posOffset>
            </wp:positionV>
            <wp:extent cx="2806029" cy="2037966"/>
            <wp:effectExtent l="0" t="0" r="0" b="635"/>
            <wp:wrapNone/>
            <wp:docPr id="2118751292" name="Picture 1" descr="A seal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51292" name="Picture 1" descr="A seal with text on i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029" cy="20379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9E7088" w14:textId="5636E802" w:rsidR="00827B92" w:rsidRDefault="00827B92" w:rsidP="00827B92">
      <w:pPr>
        <w:rPr>
          <w:color w:val="222222"/>
        </w:rPr>
      </w:pPr>
    </w:p>
    <w:p w14:paraId="3C173E3E" w14:textId="10B683EF" w:rsidR="00643BBB" w:rsidRDefault="00643BBB" w:rsidP="007211DD">
      <w:pPr>
        <w:pStyle w:val="NormalWeb"/>
      </w:pPr>
    </w:p>
    <w:sectPr w:rsidR="00643BBB" w:rsidSect="003B1ECA">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68DB35" w14:textId="77777777" w:rsidR="00631095" w:rsidRDefault="00631095">
      <w:pPr>
        <w:spacing w:line="240" w:lineRule="auto"/>
      </w:pPr>
      <w:r>
        <w:separator/>
      </w:r>
    </w:p>
  </w:endnote>
  <w:endnote w:type="continuationSeparator" w:id="0">
    <w:p w14:paraId="43B23430" w14:textId="77777777" w:rsidR="00631095" w:rsidRDefault="00631095">
      <w:pPr>
        <w:spacing w:line="240" w:lineRule="auto"/>
      </w:pPr>
      <w:r>
        <w:continuationSeparator/>
      </w:r>
    </w:p>
  </w:endnote>
  <w:endnote w:type="continuationNotice" w:id="1">
    <w:p w14:paraId="6CE618C2" w14:textId="77777777" w:rsidR="00631095" w:rsidRDefault="006310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MT">
    <w:altName w:val="Arial"/>
    <w:charset w:val="00"/>
    <w:family w:val="roman"/>
    <w:pitch w:val="default"/>
  </w:font>
  <w:font w:name="Lucida Calligraphy">
    <w:panose1 w:val="03010101010101010101"/>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37115" w14:textId="77777777" w:rsidR="003B1ECA" w:rsidRPr="00A95AD0" w:rsidRDefault="003B1ECA" w:rsidP="003B1ECA">
    <w:pPr>
      <w:spacing w:after="0" w:line="240" w:lineRule="auto"/>
      <w:jc w:val="both"/>
      <w:rPr>
        <w:rFonts w:ascii="Times New Roman" w:eastAsia="Times New Roman" w:hAnsi="Times New Roman" w:cs="Times New Roman"/>
        <w:color w:val="222222"/>
        <w:sz w:val="20"/>
        <w:szCs w:val="20"/>
      </w:rPr>
    </w:pPr>
    <w:bookmarkStart w:id="2" w:name="_Hlk195169656"/>
    <w:r w:rsidRPr="00A95AD0">
      <w:rPr>
        <w:rFonts w:ascii="Times New Roman" w:eastAsia="Times New Roman" w:hAnsi="Times New Roman" w:cs="Times New Roman"/>
        <w:color w:val="222222"/>
        <w:sz w:val="20"/>
        <w:szCs w:val="20"/>
        <w:shd w:val="clear" w:color="auto" w:fill="FFFFFF"/>
      </w:rPr>
      <w:t>This report was</w:t>
    </w:r>
    <w:r w:rsidRPr="004E21F7">
      <w:rPr>
        <w:rFonts w:ascii="Times New Roman" w:eastAsia="Times New Roman" w:hAnsi="Times New Roman" w:cs="Times New Roman"/>
        <w:color w:val="222222"/>
        <w:sz w:val="20"/>
        <w:szCs w:val="20"/>
        <w:shd w:val="clear" w:color="auto" w:fill="FFFFFF"/>
      </w:rPr>
      <w:t xml:space="preserve"> prepared and approved by A&amp;A Service Solutions Consultants Limited and is strictly confidential and intended for authorized use only. The information provided is based on records available at the time of reporting. SSCL ensures the acc</w:t>
    </w:r>
    <w:r w:rsidRPr="00A95AD0">
      <w:rPr>
        <w:rFonts w:ascii="Times New Roman" w:eastAsia="Times New Roman" w:hAnsi="Times New Roman" w:cs="Times New Roman"/>
        <w:color w:val="222222"/>
        <w:sz w:val="20"/>
        <w:szCs w:val="20"/>
        <w:shd w:val="clear" w:color="auto" w:fill="FFFFFF"/>
      </w:rPr>
      <w:t>uracy and completeness of this</w:t>
    </w:r>
    <w:r w:rsidRPr="004E21F7">
      <w:rPr>
        <w:rFonts w:ascii="Times New Roman" w:eastAsia="Times New Roman" w:hAnsi="Times New Roman" w:cs="Times New Roman"/>
        <w:color w:val="222222"/>
        <w:sz w:val="20"/>
        <w:szCs w:val="20"/>
        <w:shd w:val="clear" w:color="auto" w:fill="FFFFFF"/>
      </w:rPr>
      <w:t xml:space="preserve"> i</w:t>
    </w:r>
    <w:r w:rsidRPr="00A95AD0">
      <w:rPr>
        <w:rFonts w:ascii="Times New Roman" w:eastAsia="Times New Roman" w:hAnsi="Times New Roman" w:cs="Times New Roman"/>
        <w:color w:val="222222"/>
        <w:sz w:val="20"/>
        <w:szCs w:val="20"/>
        <w:shd w:val="clear" w:color="auto" w:fill="FFFFFF"/>
      </w:rPr>
      <w:t>nformation to the extent that it</w:t>
    </w:r>
    <w:r w:rsidRPr="004E21F7">
      <w:rPr>
        <w:rFonts w:ascii="Times New Roman" w:eastAsia="Times New Roman" w:hAnsi="Times New Roman" w:cs="Times New Roman"/>
        <w:color w:val="222222"/>
        <w:sz w:val="20"/>
        <w:szCs w:val="20"/>
        <w:shd w:val="clear" w:color="auto" w:fill="FFFFFF"/>
      </w:rPr>
      <w:t xml:space="preserve"> is publicly accessible and legally obtained. This background check was conducted in compliance with </w:t>
    </w:r>
    <w:r w:rsidRPr="00A95AD0">
      <w:rPr>
        <w:rFonts w:ascii="Times New Roman" w:eastAsia="Times New Roman" w:hAnsi="Times New Roman" w:cs="Times New Roman"/>
        <w:color w:val="222222"/>
        <w:sz w:val="20"/>
        <w:szCs w:val="20"/>
        <w:shd w:val="clear" w:color="auto" w:fill="FFFFFF"/>
      </w:rPr>
      <w:t xml:space="preserve">all </w:t>
    </w:r>
    <w:r w:rsidRPr="004E21F7">
      <w:rPr>
        <w:rFonts w:ascii="Times New Roman" w:eastAsia="Times New Roman" w:hAnsi="Times New Roman" w:cs="Times New Roman"/>
        <w:color w:val="222222"/>
        <w:sz w:val="20"/>
        <w:szCs w:val="20"/>
        <w:shd w:val="clear" w:color="auto" w:fill="FFFFFF"/>
      </w:rPr>
      <w:t>applicable laws</w:t>
    </w:r>
    <w:r w:rsidRPr="00A95AD0">
      <w:rPr>
        <w:rFonts w:ascii="Times New Roman" w:eastAsia="Times New Roman" w:hAnsi="Times New Roman" w:cs="Times New Roman"/>
        <w:color w:val="222222"/>
        <w:sz w:val="20"/>
        <w:szCs w:val="20"/>
        <w:shd w:val="clear" w:color="auto" w:fill="FFFFFF"/>
      </w:rPr>
      <w:t xml:space="preserve">, </w:t>
    </w:r>
    <w:r w:rsidRPr="004E21F7">
      <w:rPr>
        <w:rFonts w:ascii="Times New Roman" w:eastAsia="Times New Roman" w:hAnsi="Times New Roman" w:cs="Times New Roman"/>
        <w:color w:val="222222"/>
        <w:sz w:val="20"/>
        <w:szCs w:val="20"/>
        <w:shd w:val="clear" w:color="auto" w:fill="FFFFFF"/>
      </w:rPr>
      <w:t>regulations</w:t>
    </w:r>
    <w:r w:rsidRPr="00A95AD0">
      <w:rPr>
        <w:rFonts w:ascii="Times New Roman" w:eastAsia="Times New Roman" w:hAnsi="Times New Roman" w:cs="Times New Roman"/>
        <w:color w:val="222222"/>
        <w:sz w:val="20"/>
        <w:szCs w:val="20"/>
        <w:shd w:val="clear" w:color="auto" w:fill="FFFFFF"/>
      </w:rPr>
      <w:t xml:space="preserve"> and in keeping with international standards</w:t>
    </w:r>
    <w:r w:rsidRPr="004E21F7">
      <w:rPr>
        <w:rFonts w:ascii="Times New Roman" w:eastAsia="Times New Roman" w:hAnsi="Times New Roman" w:cs="Times New Roman"/>
        <w:color w:val="222222"/>
        <w:sz w:val="20"/>
        <w:szCs w:val="20"/>
        <w:shd w:val="clear" w:color="auto" w:fill="FFFFFF"/>
      </w:rPr>
      <w:t>.</w:t>
    </w:r>
  </w:p>
  <w:bookmarkEnd w:id="2"/>
  <w:p w14:paraId="75BFB046" w14:textId="77777777" w:rsidR="00643BBB" w:rsidRDefault="00634276">
    <w:pPr>
      <w:pStyle w:val="Footer"/>
      <w:tabs>
        <w:tab w:val="clear" w:pos="4680"/>
        <w:tab w:val="clear" w:pos="9360"/>
        <w:tab w:val="left" w:pos="7395"/>
      </w:tabs>
    </w:pP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B594" w14:textId="77777777" w:rsidR="00643BBB" w:rsidRDefault="00634276">
    <w:pPr>
      <w:spacing w:after="0" w:line="240" w:lineRule="auto"/>
      <w:jc w:val="center"/>
    </w:pPr>
    <w:r>
      <w:rPr>
        <w:noProof/>
      </w:rPr>
      <mc:AlternateContent>
        <mc:Choice Requires="wps">
          <w:drawing>
            <wp:anchor distT="0" distB="0" distL="114300" distR="114300" simplePos="0" relativeHeight="251658240" behindDoc="0" locked="0" layoutInCell="1" allowOverlap="1" wp14:anchorId="3745FAB0" wp14:editId="12AEF36E">
              <wp:simplePos x="0" y="0"/>
              <wp:positionH relativeFrom="column">
                <wp:posOffset>457200</wp:posOffset>
              </wp:positionH>
              <wp:positionV relativeFrom="paragraph">
                <wp:posOffset>90805</wp:posOffset>
              </wp:positionV>
              <wp:extent cx="5019675" cy="0"/>
              <wp:effectExtent l="0" t="0" r="0" b="0"/>
              <wp:wrapNone/>
              <wp:docPr id="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19675" cy="0"/>
                      </a:xfrm>
                      <a:prstGeom prst="straightConnector1">
                        <a:avLst/>
                      </a:prstGeom>
                      <a:noFill/>
                      <a:ln w="9525">
                        <a:solidFill>
                          <a:srgbClr val="000000"/>
                        </a:solidFill>
                        <a:round/>
                        <a:headEnd type="none" w="med" len="med"/>
                        <a:tailEnd type="none" w="med" len="med"/>
                      </a:ln>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0918FF7" id="_x0000_t32" coordsize="21600,21600" o:spt="32" o:oned="t" path="m,l21600,21600e" filled="f">
              <v:path arrowok="t" fillok="f" o:connecttype="none"/>
              <o:lock v:ext="edit" shapetype="t"/>
            </v:shapetype>
            <v:shape id="AutoShape 20" o:spid="_x0000_s1026" type="#_x0000_t32" style="position:absolute;margin-left:36pt;margin-top:7.15pt;width:395.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"/>
          </w:pict>
        </mc:Fallback>
      </mc:AlternateContent>
    </w:r>
  </w:p>
  <w:p w14:paraId="094FBE91" w14:textId="0FEF8579" w:rsidR="00643BBB" w:rsidRDefault="00634276">
    <w:pPr>
      <w:spacing w:after="0" w:line="240" w:lineRule="auto"/>
      <w:jc w:val="center"/>
    </w:pPr>
    <w:r>
      <w:t xml:space="preserve">Address: </w:t>
    </w:r>
    <w:r w:rsidR="003B2A18">
      <w:t>Suite F12</w:t>
    </w:r>
    <w:r w:rsidR="00FE732E">
      <w:t xml:space="preserve"> </w:t>
    </w:r>
    <w:r w:rsidR="003B2A18">
      <w:t>Ward Plaza, 35 Ward Avenue,</w:t>
    </w:r>
    <w:r>
      <w:t xml:space="preserve"> Mandeville Manchester </w:t>
    </w:r>
  </w:p>
  <w:p w14:paraId="534E854F" w14:textId="3E6424E9" w:rsidR="00643BBB" w:rsidRDefault="00634276">
    <w:pPr>
      <w:spacing w:after="0" w:line="240" w:lineRule="auto"/>
      <w:jc w:val="center"/>
    </w:pPr>
    <w:r>
      <w:t>Telephone: 876-</w:t>
    </w:r>
    <w:r w:rsidR="00E9536C">
      <w:t>677-3890</w:t>
    </w:r>
  </w:p>
  <w:p w14:paraId="065D103A" w14:textId="2E1B24B3" w:rsidR="00643BBB" w:rsidRDefault="00634276">
    <w:pPr>
      <w:spacing w:after="0" w:line="240" w:lineRule="auto"/>
      <w:jc w:val="center"/>
    </w:pPr>
    <w:r>
      <w:t xml:space="preserve">Email: </w:t>
    </w:r>
    <w:hyperlink r:id="rId1" w:history="1">
      <w:r w:rsidR="00F2712B" w:rsidRPr="00F2712B">
        <w:rPr>
          <w:rStyle w:val="Hyperlink"/>
          <w:color w:val="002060"/>
        </w:rPr>
        <w:t>ceo@consultantsscl.com</w:t>
      </w:r>
    </w:hyperlink>
    <w:r w:rsidR="00F2712B" w:rsidRPr="00F2712B">
      <w:rPr>
        <w:color w:val="002060"/>
      </w:rPr>
      <w:t xml:space="preserve"> </w:t>
    </w:r>
    <w:r w:rsidRPr="00F2712B">
      <w:rPr>
        <w:color w:val="002060"/>
      </w:rPr>
      <w:t xml:space="preserve"> </w:t>
    </w:r>
    <w:r>
      <w:rPr>
        <w:color w:val="002060"/>
      </w:rPr>
      <w:t xml:space="preserve">or </w:t>
    </w:r>
    <w:hyperlink r:id="rId2" w:history="1">
      <w:r>
        <w:rPr>
          <w:rStyle w:val="Hyperlink"/>
          <w:color w:val="002060"/>
        </w:rPr>
        <w:t>Andrewspencer525@yahoo.com</w:t>
      </w:r>
    </w:hyperlink>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271ECE" w14:textId="77777777" w:rsidR="00631095" w:rsidRDefault="00631095">
      <w:pPr>
        <w:spacing w:after="0"/>
      </w:pPr>
      <w:r>
        <w:separator/>
      </w:r>
    </w:p>
  </w:footnote>
  <w:footnote w:type="continuationSeparator" w:id="0">
    <w:p w14:paraId="0506FB15" w14:textId="77777777" w:rsidR="00631095" w:rsidRDefault="00631095">
      <w:pPr>
        <w:spacing w:after="0"/>
      </w:pPr>
      <w:r>
        <w:continuationSeparator/>
      </w:r>
    </w:p>
  </w:footnote>
  <w:footnote w:type="continuationNotice" w:id="1">
    <w:p w14:paraId="29AA5BC8" w14:textId="77777777" w:rsidR="00631095" w:rsidRDefault="006310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476C8" w14:textId="0A0B4432" w:rsidR="000B028B" w:rsidRDefault="00B72C0A" w:rsidP="00B72C0A">
    <w:pPr>
      <w:pStyle w:val="NormalWeb"/>
      <w:tabs>
        <w:tab w:val="center" w:pos="4680"/>
      </w:tabs>
    </w:pPr>
    <w:r>
      <w:rPr>
        <w:noProof/>
      </w:rPr>
      <w:drawing>
        <wp:anchor distT="0" distB="0" distL="114300" distR="114300" simplePos="0" relativeHeight="251659265" behindDoc="1" locked="0" layoutInCell="1" allowOverlap="1" wp14:anchorId="79DE9658" wp14:editId="637BD4C5">
          <wp:simplePos x="0" y="0"/>
          <wp:positionH relativeFrom="column">
            <wp:posOffset>3028950</wp:posOffset>
          </wp:positionH>
          <wp:positionV relativeFrom="paragraph">
            <wp:posOffset>-438150</wp:posOffset>
          </wp:positionV>
          <wp:extent cx="2495550" cy="1033780"/>
          <wp:effectExtent l="0" t="0" r="0" b="0"/>
          <wp:wrapNone/>
          <wp:docPr id="8903550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5550" cy="1033780"/>
                  </a:xfrm>
                  <a:prstGeom prst="rect">
                    <a:avLst/>
                  </a:prstGeom>
                  <a:noFill/>
                </pic:spPr>
              </pic:pic>
            </a:graphicData>
          </a:graphic>
          <wp14:sizeRelH relativeFrom="page">
            <wp14:pctWidth>0</wp14:pctWidth>
          </wp14:sizeRelH>
          <wp14:sizeRelV relativeFrom="page">
            <wp14:pctHeight>0</wp14:pctHeight>
          </wp14:sizeRelV>
        </wp:anchor>
      </w:drawing>
    </w:r>
    <w:r w:rsidR="000B028B">
      <w:rPr>
        <w:noProof/>
      </w:rPr>
      <w:drawing>
        <wp:anchor distT="0" distB="0" distL="114300" distR="114300" simplePos="0" relativeHeight="251658241" behindDoc="1" locked="0" layoutInCell="1" allowOverlap="1" wp14:anchorId="2A0D955F" wp14:editId="44982D3F">
          <wp:simplePos x="0" y="0"/>
          <wp:positionH relativeFrom="column">
            <wp:posOffset>12701</wp:posOffset>
          </wp:positionH>
          <wp:positionV relativeFrom="paragraph">
            <wp:posOffset>-457199</wp:posOffset>
          </wp:positionV>
          <wp:extent cx="2990850" cy="1081754"/>
          <wp:effectExtent l="0" t="0" r="0" b="4445"/>
          <wp:wrapNone/>
          <wp:docPr id="588252207" name="Picture 1" descr="A blue and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52207" name="Picture 1" descr="A blue and white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95524" cy="108344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36D7FB2B" w14:textId="4008E281" w:rsidR="00643BBB" w:rsidRDefault="00643BBB">
    <w:pPr>
      <w:pStyle w:val="Header"/>
      <w:jc w:val="center"/>
    </w:pPr>
  </w:p>
  <w:p w14:paraId="17D52AA7" w14:textId="77777777" w:rsidR="00643BBB" w:rsidRDefault="00643BBB">
    <w:pPr>
      <w:pStyle w:val="Header"/>
      <w:pBdr>
        <w:bottom w:val="single" w:sz="4" w:space="1" w:color="auto"/>
      </w:pBdr>
      <w:jc w:val="center"/>
    </w:pPr>
  </w:p>
  <w:p w14:paraId="67D20CDA" w14:textId="77777777" w:rsidR="00643BBB" w:rsidRDefault="00643BBB">
    <w:pPr>
      <w:pStyle w:val="Header"/>
    </w:pPr>
  </w:p>
  <w:p w14:paraId="0043EC47" w14:textId="66DE7569" w:rsidR="00643BBB" w:rsidRDefault="004A2D84">
    <w:pPr>
      <w:pStyle w:val="Header"/>
      <w:rPr>
        <w:rFonts w:ascii="Times New Roman" w:hAnsi="Times New Roman" w:cs="Times New Roman"/>
      </w:rPr>
    </w:pPr>
    <w:r>
      <w:rPr>
        <w:rFonts w:ascii="Times New Roman" w:hAnsi="Times New Roman" w:cs="Times New Roman"/>
      </w:rPr>
      <w:t>Suite F12 Ward Plaza, 35 Ward Avenue,</w:t>
    </w:r>
    <w:r w:rsidR="00634276">
      <w:rPr>
        <w:rFonts w:ascii="Times New Roman" w:hAnsi="Times New Roman" w:cs="Times New Roman"/>
      </w:rPr>
      <w:t xml:space="preserve"> Mandeville Manchester                                   Tel: 876-213-4516</w:t>
    </w:r>
  </w:p>
  <w:p w14:paraId="48CC148B" w14:textId="77777777" w:rsidR="00643BBB" w:rsidRDefault="00643B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016A"/>
    <w:multiLevelType w:val="hybridMultilevel"/>
    <w:tmpl w:val="E7D2078C"/>
    <w:lvl w:ilvl="0" w:tplc="54385DC2">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3230F4B"/>
    <w:multiLevelType w:val="hybridMultilevel"/>
    <w:tmpl w:val="961AF008"/>
    <w:lvl w:ilvl="0" w:tplc="1AF6929C">
      <w:start w:val="1"/>
      <w:numFmt w:val="bullet"/>
      <w:lvlText w:val=""/>
      <w:lvlJc w:val="left"/>
      <w:pPr>
        <w:ind w:left="3240" w:hanging="360"/>
      </w:pPr>
      <w:rPr>
        <w:rFonts w:ascii="Symbol" w:hAnsi="Symbol" w:hint="default"/>
        <w:color w:val="auto"/>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0B2B17F3"/>
    <w:multiLevelType w:val="hybridMultilevel"/>
    <w:tmpl w:val="3E1E4F68"/>
    <w:lvl w:ilvl="0" w:tplc="0E0EAF52">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0C6A7BD2"/>
    <w:multiLevelType w:val="hybridMultilevel"/>
    <w:tmpl w:val="B2B0A44A"/>
    <w:lvl w:ilvl="0" w:tplc="4F16680A">
      <w:start w:val="1"/>
      <w:numFmt w:val="bullet"/>
      <w:lvlText w:val=""/>
      <w:lvlJc w:val="left"/>
      <w:pPr>
        <w:ind w:left="3150" w:hanging="360"/>
      </w:pPr>
      <w:rPr>
        <w:rFonts w:ascii="Symbol" w:hAnsi="Symbol" w:hint="default"/>
        <w:color w:val="auto"/>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4" w15:restartNumberingAfterBreak="0">
    <w:nsid w:val="10943031"/>
    <w:multiLevelType w:val="hybridMultilevel"/>
    <w:tmpl w:val="A04C105E"/>
    <w:lvl w:ilvl="0" w:tplc="0E0EAF52">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15:restartNumberingAfterBreak="0">
    <w:nsid w:val="1D190A74"/>
    <w:multiLevelType w:val="hybridMultilevel"/>
    <w:tmpl w:val="741AABC0"/>
    <w:lvl w:ilvl="0" w:tplc="019C2FA2">
      <w:start w:val="1"/>
      <w:numFmt w:val="bullet"/>
      <w:lvlText w:val=""/>
      <w:lvlJc w:val="left"/>
      <w:pPr>
        <w:ind w:left="3015" w:hanging="360"/>
      </w:pPr>
      <w:rPr>
        <w:rFonts w:ascii="Symbol" w:hAnsi="Symbol" w:hint="default"/>
      </w:rPr>
    </w:lvl>
    <w:lvl w:ilvl="1" w:tplc="20090003" w:tentative="1">
      <w:start w:val="1"/>
      <w:numFmt w:val="bullet"/>
      <w:lvlText w:val="o"/>
      <w:lvlJc w:val="left"/>
      <w:pPr>
        <w:ind w:left="3735" w:hanging="360"/>
      </w:pPr>
      <w:rPr>
        <w:rFonts w:ascii="Courier New" w:hAnsi="Courier New" w:cs="Courier New" w:hint="default"/>
      </w:rPr>
    </w:lvl>
    <w:lvl w:ilvl="2" w:tplc="20090005" w:tentative="1">
      <w:start w:val="1"/>
      <w:numFmt w:val="bullet"/>
      <w:lvlText w:val=""/>
      <w:lvlJc w:val="left"/>
      <w:pPr>
        <w:ind w:left="4455" w:hanging="360"/>
      </w:pPr>
      <w:rPr>
        <w:rFonts w:ascii="Wingdings" w:hAnsi="Wingdings" w:hint="default"/>
      </w:rPr>
    </w:lvl>
    <w:lvl w:ilvl="3" w:tplc="20090001" w:tentative="1">
      <w:start w:val="1"/>
      <w:numFmt w:val="bullet"/>
      <w:lvlText w:val=""/>
      <w:lvlJc w:val="left"/>
      <w:pPr>
        <w:ind w:left="5175" w:hanging="360"/>
      </w:pPr>
      <w:rPr>
        <w:rFonts w:ascii="Symbol" w:hAnsi="Symbol" w:hint="default"/>
      </w:rPr>
    </w:lvl>
    <w:lvl w:ilvl="4" w:tplc="20090003" w:tentative="1">
      <w:start w:val="1"/>
      <w:numFmt w:val="bullet"/>
      <w:lvlText w:val="o"/>
      <w:lvlJc w:val="left"/>
      <w:pPr>
        <w:ind w:left="5895" w:hanging="360"/>
      </w:pPr>
      <w:rPr>
        <w:rFonts w:ascii="Courier New" w:hAnsi="Courier New" w:cs="Courier New" w:hint="default"/>
      </w:rPr>
    </w:lvl>
    <w:lvl w:ilvl="5" w:tplc="20090005" w:tentative="1">
      <w:start w:val="1"/>
      <w:numFmt w:val="bullet"/>
      <w:lvlText w:val=""/>
      <w:lvlJc w:val="left"/>
      <w:pPr>
        <w:ind w:left="6615" w:hanging="360"/>
      </w:pPr>
      <w:rPr>
        <w:rFonts w:ascii="Wingdings" w:hAnsi="Wingdings" w:hint="default"/>
      </w:rPr>
    </w:lvl>
    <w:lvl w:ilvl="6" w:tplc="20090001" w:tentative="1">
      <w:start w:val="1"/>
      <w:numFmt w:val="bullet"/>
      <w:lvlText w:val=""/>
      <w:lvlJc w:val="left"/>
      <w:pPr>
        <w:ind w:left="7335" w:hanging="360"/>
      </w:pPr>
      <w:rPr>
        <w:rFonts w:ascii="Symbol" w:hAnsi="Symbol" w:hint="default"/>
      </w:rPr>
    </w:lvl>
    <w:lvl w:ilvl="7" w:tplc="20090003" w:tentative="1">
      <w:start w:val="1"/>
      <w:numFmt w:val="bullet"/>
      <w:lvlText w:val="o"/>
      <w:lvlJc w:val="left"/>
      <w:pPr>
        <w:ind w:left="8055" w:hanging="360"/>
      </w:pPr>
      <w:rPr>
        <w:rFonts w:ascii="Courier New" w:hAnsi="Courier New" w:cs="Courier New" w:hint="default"/>
      </w:rPr>
    </w:lvl>
    <w:lvl w:ilvl="8" w:tplc="20090005" w:tentative="1">
      <w:start w:val="1"/>
      <w:numFmt w:val="bullet"/>
      <w:lvlText w:val=""/>
      <w:lvlJc w:val="left"/>
      <w:pPr>
        <w:ind w:left="8775" w:hanging="360"/>
      </w:pPr>
      <w:rPr>
        <w:rFonts w:ascii="Wingdings" w:hAnsi="Wingdings" w:hint="default"/>
      </w:rPr>
    </w:lvl>
  </w:abstractNum>
  <w:abstractNum w:abstractNumId="6" w15:restartNumberingAfterBreak="0">
    <w:nsid w:val="25DF1212"/>
    <w:multiLevelType w:val="hybridMultilevel"/>
    <w:tmpl w:val="5F1667E4"/>
    <w:lvl w:ilvl="0" w:tplc="CE287FAA">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2BB46686"/>
    <w:multiLevelType w:val="hybridMultilevel"/>
    <w:tmpl w:val="FB5206CA"/>
    <w:lvl w:ilvl="0" w:tplc="CE287FAA">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2E6043DF"/>
    <w:multiLevelType w:val="hybridMultilevel"/>
    <w:tmpl w:val="009EEE2C"/>
    <w:lvl w:ilvl="0" w:tplc="CE287FAA">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35275593"/>
    <w:multiLevelType w:val="hybridMultilevel"/>
    <w:tmpl w:val="F04E6966"/>
    <w:lvl w:ilvl="0" w:tplc="54385DC2">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378E0C42"/>
    <w:multiLevelType w:val="hybridMultilevel"/>
    <w:tmpl w:val="C26E921E"/>
    <w:lvl w:ilvl="0" w:tplc="CE287FAA">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A2F68A1"/>
    <w:multiLevelType w:val="hybridMultilevel"/>
    <w:tmpl w:val="9140D614"/>
    <w:lvl w:ilvl="0" w:tplc="CE287FAA">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2" w15:restartNumberingAfterBreak="0">
    <w:nsid w:val="3C7213C0"/>
    <w:multiLevelType w:val="hybridMultilevel"/>
    <w:tmpl w:val="55562086"/>
    <w:lvl w:ilvl="0" w:tplc="CE287FAA">
      <w:start w:val="1"/>
      <w:numFmt w:val="bullet"/>
      <w:lvlText w:val=""/>
      <w:lvlJc w:val="left"/>
      <w:pPr>
        <w:ind w:left="3614" w:hanging="360"/>
      </w:pPr>
      <w:rPr>
        <w:rFonts w:ascii="Symbol" w:hAnsi="Symbol" w:hint="default"/>
      </w:rPr>
    </w:lvl>
    <w:lvl w:ilvl="1" w:tplc="04090003" w:tentative="1">
      <w:start w:val="1"/>
      <w:numFmt w:val="bullet"/>
      <w:lvlText w:val="o"/>
      <w:lvlJc w:val="left"/>
      <w:pPr>
        <w:ind w:left="4334" w:hanging="360"/>
      </w:pPr>
      <w:rPr>
        <w:rFonts w:ascii="Courier New" w:hAnsi="Courier New" w:cs="Courier New" w:hint="default"/>
      </w:rPr>
    </w:lvl>
    <w:lvl w:ilvl="2" w:tplc="04090005" w:tentative="1">
      <w:start w:val="1"/>
      <w:numFmt w:val="bullet"/>
      <w:lvlText w:val=""/>
      <w:lvlJc w:val="left"/>
      <w:pPr>
        <w:ind w:left="5054" w:hanging="360"/>
      </w:pPr>
      <w:rPr>
        <w:rFonts w:ascii="Wingdings" w:hAnsi="Wingdings" w:hint="default"/>
      </w:rPr>
    </w:lvl>
    <w:lvl w:ilvl="3" w:tplc="04090001" w:tentative="1">
      <w:start w:val="1"/>
      <w:numFmt w:val="bullet"/>
      <w:lvlText w:val=""/>
      <w:lvlJc w:val="left"/>
      <w:pPr>
        <w:ind w:left="5774" w:hanging="360"/>
      </w:pPr>
      <w:rPr>
        <w:rFonts w:ascii="Symbol" w:hAnsi="Symbol" w:hint="default"/>
      </w:rPr>
    </w:lvl>
    <w:lvl w:ilvl="4" w:tplc="04090003" w:tentative="1">
      <w:start w:val="1"/>
      <w:numFmt w:val="bullet"/>
      <w:lvlText w:val="o"/>
      <w:lvlJc w:val="left"/>
      <w:pPr>
        <w:ind w:left="6494" w:hanging="360"/>
      </w:pPr>
      <w:rPr>
        <w:rFonts w:ascii="Courier New" w:hAnsi="Courier New" w:cs="Courier New" w:hint="default"/>
      </w:rPr>
    </w:lvl>
    <w:lvl w:ilvl="5" w:tplc="04090005" w:tentative="1">
      <w:start w:val="1"/>
      <w:numFmt w:val="bullet"/>
      <w:lvlText w:val=""/>
      <w:lvlJc w:val="left"/>
      <w:pPr>
        <w:ind w:left="7214" w:hanging="360"/>
      </w:pPr>
      <w:rPr>
        <w:rFonts w:ascii="Wingdings" w:hAnsi="Wingdings" w:hint="default"/>
      </w:rPr>
    </w:lvl>
    <w:lvl w:ilvl="6" w:tplc="04090001" w:tentative="1">
      <w:start w:val="1"/>
      <w:numFmt w:val="bullet"/>
      <w:lvlText w:val=""/>
      <w:lvlJc w:val="left"/>
      <w:pPr>
        <w:ind w:left="7934" w:hanging="360"/>
      </w:pPr>
      <w:rPr>
        <w:rFonts w:ascii="Symbol" w:hAnsi="Symbol" w:hint="default"/>
      </w:rPr>
    </w:lvl>
    <w:lvl w:ilvl="7" w:tplc="04090003" w:tentative="1">
      <w:start w:val="1"/>
      <w:numFmt w:val="bullet"/>
      <w:lvlText w:val="o"/>
      <w:lvlJc w:val="left"/>
      <w:pPr>
        <w:ind w:left="8654" w:hanging="360"/>
      </w:pPr>
      <w:rPr>
        <w:rFonts w:ascii="Courier New" w:hAnsi="Courier New" w:cs="Courier New" w:hint="default"/>
      </w:rPr>
    </w:lvl>
    <w:lvl w:ilvl="8" w:tplc="04090005" w:tentative="1">
      <w:start w:val="1"/>
      <w:numFmt w:val="bullet"/>
      <w:lvlText w:val=""/>
      <w:lvlJc w:val="left"/>
      <w:pPr>
        <w:ind w:left="9374" w:hanging="360"/>
      </w:pPr>
      <w:rPr>
        <w:rFonts w:ascii="Wingdings" w:hAnsi="Wingdings" w:hint="default"/>
      </w:rPr>
    </w:lvl>
  </w:abstractNum>
  <w:abstractNum w:abstractNumId="13" w15:restartNumberingAfterBreak="0">
    <w:nsid w:val="3FD475D9"/>
    <w:multiLevelType w:val="hybridMultilevel"/>
    <w:tmpl w:val="A830BF46"/>
    <w:lvl w:ilvl="0" w:tplc="CE287FAA">
      <w:start w:val="1"/>
      <w:numFmt w:val="bullet"/>
      <w:lvlText w:val=""/>
      <w:lvlJc w:val="left"/>
      <w:pPr>
        <w:ind w:left="4620" w:hanging="360"/>
      </w:pPr>
      <w:rPr>
        <w:rFonts w:ascii="Symbol" w:hAnsi="Symbol" w:hint="default"/>
      </w:rPr>
    </w:lvl>
    <w:lvl w:ilvl="1" w:tplc="04090003" w:tentative="1">
      <w:start w:val="1"/>
      <w:numFmt w:val="bullet"/>
      <w:lvlText w:val="o"/>
      <w:lvlJc w:val="left"/>
      <w:pPr>
        <w:ind w:left="5340" w:hanging="360"/>
      </w:pPr>
      <w:rPr>
        <w:rFonts w:ascii="Courier New" w:hAnsi="Courier New" w:cs="Courier New" w:hint="default"/>
      </w:rPr>
    </w:lvl>
    <w:lvl w:ilvl="2" w:tplc="04090005" w:tentative="1">
      <w:start w:val="1"/>
      <w:numFmt w:val="bullet"/>
      <w:lvlText w:val=""/>
      <w:lvlJc w:val="left"/>
      <w:pPr>
        <w:ind w:left="6060" w:hanging="360"/>
      </w:pPr>
      <w:rPr>
        <w:rFonts w:ascii="Wingdings" w:hAnsi="Wingdings" w:hint="default"/>
      </w:rPr>
    </w:lvl>
    <w:lvl w:ilvl="3" w:tplc="04090001" w:tentative="1">
      <w:start w:val="1"/>
      <w:numFmt w:val="bullet"/>
      <w:lvlText w:val=""/>
      <w:lvlJc w:val="left"/>
      <w:pPr>
        <w:ind w:left="6780" w:hanging="360"/>
      </w:pPr>
      <w:rPr>
        <w:rFonts w:ascii="Symbol" w:hAnsi="Symbol" w:hint="default"/>
      </w:rPr>
    </w:lvl>
    <w:lvl w:ilvl="4" w:tplc="04090003" w:tentative="1">
      <w:start w:val="1"/>
      <w:numFmt w:val="bullet"/>
      <w:lvlText w:val="o"/>
      <w:lvlJc w:val="left"/>
      <w:pPr>
        <w:ind w:left="7500" w:hanging="360"/>
      </w:pPr>
      <w:rPr>
        <w:rFonts w:ascii="Courier New" w:hAnsi="Courier New" w:cs="Courier New" w:hint="default"/>
      </w:rPr>
    </w:lvl>
    <w:lvl w:ilvl="5" w:tplc="04090005" w:tentative="1">
      <w:start w:val="1"/>
      <w:numFmt w:val="bullet"/>
      <w:lvlText w:val=""/>
      <w:lvlJc w:val="left"/>
      <w:pPr>
        <w:ind w:left="8220" w:hanging="360"/>
      </w:pPr>
      <w:rPr>
        <w:rFonts w:ascii="Wingdings" w:hAnsi="Wingdings" w:hint="default"/>
      </w:rPr>
    </w:lvl>
    <w:lvl w:ilvl="6" w:tplc="04090001" w:tentative="1">
      <w:start w:val="1"/>
      <w:numFmt w:val="bullet"/>
      <w:lvlText w:val=""/>
      <w:lvlJc w:val="left"/>
      <w:pPr>
        <w:ind w:left="8940" w:hanging="360"/>
      </w:pPr>
      <w:rPr>
        <w:rFonts w:ascii="Symbol" w:hAnsi="Symbol" w:hint="default"/>
      </w:rPr>
    </w:lvl>
    <w:lvl w:ilvl="7" w:tplc="04090003" w:tentative="1">
      <w:start w:val="1"/>
      <w:numFmt w:val="bullet"/>
      <w:lvlText w:val="o"/>
      <w:lvlJc w:val="left"/>
      <w:pPr>
        <w:ind w:left="9660" w:hanging="360"/>
      </w:pPr>
      <w:rPr>
        <w:rFonts w:ascii="Courier New" w:hAnsi="Courier New" w:cs="Courier New" w:hint="default"/>
      </w:rPr>
    </w:lvl>
    <w:lvl w:ilvl="8" w:tplc="04090005" w:tentative="1">
      <w:start w:val="1"/>
      <w:numFmt w:val="bullet"/>
      <w:lvlText w:val=""/>
      <w:lvlJc w:val="left"/>
      <w:pPr>
        <w:ind w:left="10380" w:hanging="360"/>
      </w:pPr>
      <w:rPr>
        <w:rFonts w:ascii="Wingdings" w:hAnsi="Wingdings" w:hint="default"/>
      </w:rPr>
    </w:lvl>
  </w:abstractNum>
  <w:abstractNum w:abstractNumId="14" w15:restartNumberingAfterBreak="0">
    <w:nsid w:val="41C320AD"/>
    <w:multiLevelType w:val="hybridMultilevel"/>
    <w:tmpl w:val="C4AA53C8"/>
    <w:lvl w:ilvl="0" w:tplc="019C2FA2">
      <w:start w:val="1"/>
      <w:numFmt w:val="bullet"/>
      <w:lvlText w:val=""/>
      <w:lvlJc w:val="left"/>
      <w:pPr>
        <w:ind w:left="3057" w:hanging="360"/>
      </w:pPr>
      <w:rPr>
        <w:rFonts w:ascii="Symbol" w:hAnsi="Symbol" w:hint="default"/>
      </w:rPr>
    </w:lvl>
    <w:lvl w:ilvl="1" w:tplc="20090003" w:tentative="1">
      <w:start w:val="1"/>
      <w:numFmt w:val="bullet"/>
      <w:lvlText w:val="o"/>
      <w:lvlJc w:val="left"/>
      <w:pPr>
        <w:ind w:left="3777" w:hanging="360"/>
      </w:pPr>
      <w:rPr>
        <w:rFonts w:ascii="Courier New" w:hAnsi="Courier New" w:cs="Courier New" w:hint="default"/>
      </w:rPr>
    </w:lvl>
    <w:lvl w:ilvl="2" w:tplc="20090005" w:tentative="1">
      <w:start w:val="1"/>
      <w:numFmt w:val="bullet"/>
      <w:lvlText w:val=""/>
      <w:lvlJc w:val="left"/>
      <w:pPr>
        <w:ind w:left="4497" w:hanging="360"/>
      </w:pPr>
      <w:rPr>
        <w:rFonts w:ascii="Wingdings" w:hAnsi="Wingdings" w:hint="default"/>
      </w:rPr>
    </w:lvl>
    <w:lvl w:ilvl="3" w:tplc="20090001" w:tentative="1">
      <w:start w:val="1"/>
      <w:numFmt w:val="bullet"/>
      <w:lvlText w:val=""/>
      <w:lvlJc w:val="left"/>
      <w:pPr>
        <w:ind w:left="5217" w:hanging="360"/>
      </w:pPr>
      <w:rPr>
        <w:rFonts w:ascii="Symbol" w:hAnsi="Symbol" w:hint="default"/>
      </w:rPr>
    </w:lvl>
    <w:lvl w:ilvl="4" w:tplc="20090003" w:tentative="1">
      <w:start w:val="1"/>
      <w:numFmt w:val="bullet"/>
      <w:lvlText w:val="o"/>
      <w:lvlJc w:val="left"/>
      <w:pPr>
        <w:ind w:left="5937" w:hanging="360"/>
      </w:pPr>
      <w:rPr>
        <w:rFonts w:ascii="Courier New" w:hAnsi="Courier New" w:cs="Courier New" w:hint="default"/>
      </w:rPr>
    </w:lvl>
    <w:lvl w:ilvl="5" w:tplc="20090005" w:tentative="1">
      <w:start w:val="1"/>
      <w:numFmt w:val="bullet"/>
      <w:lvlText w:val=""/>
      <w:lvlJc w:val="left"/>
      <w:pPr>
        <w:ind w:left="6657" w:hanging="360"/>
      </w:pPr>
      <w:rPr>
        <w:rFonts w:ascii="Wingdings" w:hAnsi="Wingdings" w:hint="default"/>
      </w:rPr>
    </w:lvl>
    <w:lvl w:ilvl="6" w:tplc="20090001" w:tentative="1">
      <w:start w:val="1"/>
      <w:numFmt w:val="bullet"/>
      <w:lvlText w:val=""/>
      <w:lvlJc w:val="left"/>
      <w:pPr>
        <w:ind w:left="7377" w:hanging="360"/>
      </w:pPr>
      <w:rPr>
        <w:rFonts w:ascii="Symbol" w:hAnsi="Symbol" w:hint="default"/>
      </w:rPr>
    </w:lvl>
    <w:lvl w:ilvl="7" w:tplc="20090003" w:tentative="1">
      <w:start w:val="1"/>
      <w:numFmt w:val="bullet"/>
      <w:lvlText w:val="o"/>
      <w:lvlJc w:val="left"/>
      <w:pPr>
        <w:ind w:left="8097" w:hanging="360"/>
      </w:pPr>
      <w:rPr>
        <w:rFonts w:ascii="Courier New" w:hAnsi="Courier New" w:cs="Courier New" w:hint="default"/>
      </w:rPr>
    </w:lvl>
    <w:lvl w:ilvl="8" w:tplc="20090005" w:tentative="1">
      <w:start w:val="1"/>
      <w:numFmt w:val="bullet"/>
      <w:lvlText w:val=""/>
      <w:lvlJc w:val="left"/>
      <w:pPr>
        <w:ind w:left="8817" w:hanging="360"/>
      </w:pPr>
      <w:rPr>
        <w:rFonts w:ascii="Wingdings" w:hAnsi="Wingdings" w:hint="default"/>
      </w:rPr>
    </w:lvl>
  </w:abstractNum>
  <w:abstractNum w:abstractNumId="15" w15:restartNumberingAfterBreak="0">
    <w:nsid w:val="424A5406"/>
    <w:multiLevelType w:val="hybridMultilevel"/>
    <w:tmpl w:val="55DAEAB8"/>
    <w:lvl w:ilvl="0" w:tplc="54385DC2">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486D4C87"/>
    <w:multiLevelType w:val="hybridMultilevel"/>
    <w:tmpl w:val="D45C5FF8"/>
    <w:lvl w:ilvl="0" w:tplc="2702C1C0">
      <w:start w:val="1"/>
      <w:numFmt w:val="bullet"/>
      <w:lvlText w:val=""/>
      <w:lvlJc w:val="left"/>
      <w:pPr>
        <w:ind w:left="3600" w:hanging="360"/>
      </w:pPr>
      <w:rPr>
        <w:rFonts w:ascii="Symbol" w:hAnsi="Symbol" w:hint="default"/>
        <w:color w:val="auto"/>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4E4608CF"/>
    <w:multiLevelType w:val="hybridMultilevel"/>
    <w:tmpl w:val="46EAF074"/>
    <w:lvl w:ilvl="0" w:tplc="CE287F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F13593"/>
    <w:multiLevelType w:val="hybridMultilevel"/>
    <w:tmpl w:val="05B695B0"/>
    <w:lvl w:ilvl="0" w:tplc="54385DC2">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51F27704"/>
    <w:multiLevelType w:val="hybridMultilevel"/>
    <w:tmpl w:val="316C83FE"/>
    <w:lvl w:ilvl="0" w:tplc="019C2FA2">
      <w:start w:val="1"/>
      <w:numFmt w:val="bullet"/>
      <w:lvlText w:val=""/>
      <w:lvlJc w:val="left"/>
      <w:pPr>
        <w:ind w:left="3002" w:hanging="360"/>
      </w:pPr>
      <w:rPr>
        <w:rFonts w:ascii="Symbol" w:hAnsi="Symbol" w:hint="default"/>
      </w:rPr>
    </w:lvl>
    <w:lvl w:ilvl="1" w:tplc="20090003" w:tentative="1">
      <w:start w:val="1"/>
      <w:numFmt w:val="bullet"/>
      <w:lvlText w:val="o"/>
      <w:lvlJc w:val="left"/>
      <w:pPr>
        <w:ind w:left="3722" w:hanging="360"/>
      </w:pPr>
      <w:rPr>
        <w:rFonts w:ascii="Courier New" w:hAnsi="Courier New" w:cs="Courier New" w:hint="default"/>
      </w:rPr>
    </w:lvl>
    <w:lvl w:ilvl="2" w:tplc="20090005" w:tentative="1">
      <w:start w:val="1"/>
      <w:numFmt w:val="bullet"/>
      <w:lvlText w:val=""/>
      <w:lvlJc w:val="left"/>
      <w:pPr>
        <w:ind w:left="4442" w:hanging="360"/>
      </w:pPr>
      <w:rPr>
        <w:rFonts w:ascii="Wingdings" w:hAnsi="Wingdings" w:hint="default"/>
      </w:rPr>
    </w:lvl>
    <w:lvl w:ilvl="3" w:tplc="20090001" w:tentative="1">
      <w:start w:val="1"/>
      <w:numFmt w:val="bullet"/>
      <w:lvlText w:val=""/>
      <w:lvlJc w:val="left"/>
      <w:pPr>
        <w:ind w:left="5162" w:hanging="360"/>
      </w:pPr>
      <w:rPr>
        <w:rFonts w:ascii="Symbol" w:hAnsi="Symbol" w:hint="default"/>
      </w:rPr>
    </w:lvl>
    <w:lvl w:ilvl="4" w:tplc="20090003" w:tentative="1">
      <w:start w:val="1"/>
      <w:numFmt w:val="bullet"/>
      <w:lvlText w:val="o"/>
      <w:lvlJc w:val="left"/>
      <w:pPr>
        <w:ind w:left="5882" w:hanging="360"/>
      </w:pPr>
      <w:rPr>
        <w:rFonts w:ascii="Courier New" w:hAnsi="Courier New" w:cs="Courier New" w:hint="default"/>
      </w:rPr>
    </w:lvl>
    <w:lvl w:ilvl="5" w:tplc="20090005" w:tentative="1">
      <w:start w:val="1"/>
      <w:numFmt w:val="bullet"/>
      <w:lvlText w:val=""/>
      <w:lvlJc w:val="left"/>
      <w:pPr>
        <w:ind w:left="6602" w:hanging="360"/>
      </w:pPr>
      <w:rPr>
        <w:rFonts w:ascii="Wingdings" w:hAnsi="Wingdings" w:hint="default"/>
      </w:rPr>
    </w:lvl>
    <w:lvl w:ilvl="6" w:tplc="20090001" w:tentative="1">
      <w:start w:val="1"/>
      <w:numFmt w:val="bullet"/>
      <w:lvlText w:val=""/>
      <w:lvlJc w:val="left"/>
      <w:pPr>
        <w:ind w:left="7322" w:hanging="360"/>
      </w:pPr>
      <w:rPr>
        <w:rFonts w:ascii="Symbol" w:hAnsi="Symbol" w:hint="default"/>
      </w:rPr>
    </w:lvl>
    <w:lvl w:ilvl="7" w:tplc="20090003" w:tentative="1">
      <w:start w:val="1"/>
      <w:numFmt w:val="bullet"/>
      <w:lvlText w:val="o"/>
      <w:lvlJc w:val="left"/>
      <w:pPr>
        <w:ind w:left="8042" w:hanging="360"/>
      </w:pPr>
      <w:rPr>
        <w:rFonts w:ascii="Courier New" w:hAnsi="Courier New" w:cs="Courier New" w:hint="default"/>
      </w:rPr>
    </w:lvl>
    <w:lvl w:ilvl="8" w:tplc="20090005" w:tentative="1">
      <w:start w:val="1"/>
      <w:numFmt w:val="bullet"/>
      <w:lvlText w:val=""/>
      <w:lvlJc w:val="left"/>
      <w:pPr>
        <w:ind w:left="8762" w:hanging="360"/>
      </w:pPr>
      <w:rPr>
        <w:rFonts w:ascii="Wingdings" w:hAnsi="Wingdings" w:hint="default"/>
      </w:rPr>
    </w:lvl>
  </w:abstractNum>
  <w:abstractNum w:abstractNumId="20" w15:restartNumberingAfterBreak="0">
    <w:nsid w:val="59F26A2F"/>
    <w:multiLevelType w:val="hybridMultilevel"/>
    <w:tmpl w:val="CECC1DD0"/>
    <w:lvl w:ilvl="0" w:tplc="2DFEB5C0">
      <w:start w:val="1"/>
      <w:numFmt w:val="bullet"/>
      <w:lvlText w:val=""/>
      <w:lvlJc w:val="left"/>
      <w:pPr>
        <w:ind w:left="3240" w:hanging="360"/>
      </w:pPr>
      <w:rPr>
        <w:rFonts w:ascii="Symbol" w:hAnsi="Symbol" w:hint="default"/>
        <w:color w:val="auto"/>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5FB1502A"/>
    <w:multiLevelType w:val="hybridMultilevel"/>
    <w:tmpl w:val="ECEEEFA6"/>
    <w:lvl w:ilvl="0" w:tplc="54243C1E">
      <w:start w:val="1"/>
      <w:numFmt w:val="bullet"/>
      <w:lvlText w:val=""/>
      <w:lvlJc w:val="left"/>
      <w:pPr>
        <w:ind w:left="3240" w:hanging="360"/>
      </w:pPr>
      <w:rPr>
        <w:rFonts w:ascii="Symbol" w:hAnsi="Symbol" w:hint="default"/>
        <w:color w:val="auto"/>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15:restartNumberingAfterBreak="0">
    <w:nsid w:val="662A1E9D"/>
    <w:multiLevelType w:val="hybridMultilevel"/>
    <w:tmpl w:val="2494A7C6"/>
    <w:lvl w:ilvl="0" w:tplc="CE287F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E04DCD"/>
    <w:multiLevelType w:val="hybridMultilevel"/>
    <w:tmpl w:val="39062A30"/>
    <w:lvl w:ilvl="0" w:tplc="CE287FAA">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4" w15:restartNumberingAfterBreak="0">
    <w:nsid w:val="6BCB2A61"/>
    <w:multiLevelType w:val="hybridMultilevel"/>
    <w:tmpl w:val="F5E605A4"/>
    <w:lvl w:ilvl="0" w:tplc="019C2FA2">
      <w:start w:val="1"/>
      <w:numFmt w:val="bullet"/>
      <w:lvlText w:val=""/>
      <w:lvlJc w:val="left"/>
      <w:pPr>
        <w:ind w:left="3105" w:hanging="360"/>
      </w:pPr>
      <w:rPr>
        <w:rFonts w:ascii="Symbol" w:hAnsi="Symbol" w:hint="default"/>
      </w:rPr>
    </w:lvl>
    <w:lvl w:ilvl="1" w:tplc="20090003" w:tentative="1">
      <w:start w:val="1"/>
      <w:numFmt w:val="bullet"/>
      <w:lvlText w:val="o"/>
      <w:lvlJc w:val="left"/>
      <w:pPr>
        <w:ind w:left="3825" w:hanging="360"/>
      </w:pPr>
      <w:rPr>
        <w:rFonts w:ascii="Courier New" w:hAnsi="Courier New" w:cs="Courier New" w:hint="default"/>
      </w:rPr>
    </w:lvl>
    <w:lvl w:ilvl="2" w:tplc="20090005" w:tentative="1">
      <w:start w:val="1"/>
      <w:numFmt w:val="bullet"/>
      <w:lvlText w:val=""/>
      <w:lvlJc w:val="left"/>
      <w:pPr>
        <w:ind w:left="4545" w:hanging="360"/>
      </w:pPr>
      <w:rPr>
        <w:rFonts w:ascii="Wingdings" w:hAnsi="Wingdings" w:hint="default"/>
      </w:rPr>
    </w:lvl>
    <w:lvl w:ilvl="3" w:tplc="20090001" w:tentative="1">
      <w:start w:val="1"/>
      <w:numFmt w:val="bullet"/>
      <w:lvlText w:val=""/>
      <w:lvlJc w:val="left"/>
      <w:pPr>
        <w:ind w:left="5265" w:hanging="360"/>
      </w:pPr>
      <w:rPr>
        <w:rFonts w:ascii="Symbol" w:hAnsi="Symbol" w:hint="default"/>
      </w:rPr>
    </w:lvl>
    <w:lvl w:ilvl="4" w:tplc="20090003" w:tentative="1">
      <w:start w:val="1"/>
      <w:numFmt w:val="bullet"/>
      <w:lvlText w:val="o"/>
      <w:lvlJc w:val="left"/>
      <w:pPr>
        <w:ind w:left="5985" w:hanging="360"/>
      </w:pPr>
      <w:rPr>
        <w:rFonts w:ascii="Courier New" w:hAnsi="Courier New" w:cs="Courier New" w:hint="default"/>
      </w:rPr>
    </w:lvl>
    <w:lvl w:ilvl="5" w:tplc="20090005" w:tentative="1">
      <w:start w:val="1"/>
      <w:numFmt w:val="bullet"/>
      <w:lvlText w:val=""/>
      <w:lvlJc w:val="left"/>
      <w:pPr>
        <w:ind w:left="6705" w:hanging="360"/>
      </w:pPr>
      <w:rPr>
        <w:rFonts w:ascii="Wingdings" w:hAnsi="Wingdings" w:hint="default"/>
      </w:rPr>
    </w:lvl>
    <w:lvl w:ilvl="6" w:tplc="20090001" w:tentative="1">
      <w:start w:val="1"/>
      <w:numFmt w:val="bullet"/>
      <w:lvlText w:val=""/>
      <w:lvlJc w:val="left"/>
      <w:pPr>
        <w:ind w:left="7425" w:hanging="360"/>
      </w:pPr>
      <w:rPr>
        <w:rFonts w:ascii="Symbol" w:hAnsi="Symbol" w:hint="default"/>
      </w:rPr>
    </w:lvl>
    <w:lvl w:ilvl="7" w:tplc="20090003" w:tentative="1">
      <w:start w:val="1"/>
      <w:numFmt w:val="bullet"/>
      <w:lvlText w:val="o"/>
      <w:lvlJc w:val="left"/>
      <w:pPr>
        <w:ind w:left="8145" w:hanging="360"/>
      </w:pPr>
      <w:rPr>
        <w:rFonts w:ascii="Courier New" w:hAnsi="Courier New" w:cs="Courier New" w:hint="default"/>
      </w:rPr>
    </w:lvl>
    <w:lvl w:ilvl="8" w:tplc="20090005" w:tentative="1">
      <w:start w:val="1"/>
      <w:numFmt w:val="bullet"/>
      <w:lvlText w:val=""/>
      <w:lvlJc w:val="left"/>
      <w:pPr>
        <w:ind w:left="8865" w:hanging="360"/>
      </w:pPr>
      <w:rPr>
        <w:rFonts w:ascii="Wingdings" w:hAnsi="Wingdings" w:hint="default"/>
      </w:rPr>
    </w:lvl>
  </w:abstractNum>
  <w:abstractNum w:abstractNumId="25" w15:restartNumberingAfterBreak="0">
    <w:nsid w:val="6C677CAC"/>
    <w:multiLevelType w:val="hybridMultilevel"/>
    <w:tmpl w:val="4BDA4022"/>
    <w:lvl w:ilvl="0" w:tplc="019C2FA2">
      <w:start w:val="1"/>
      <w:numFmt w:val="bullet"/>
      <w:lvlText w:val=""/>
      <w:lvlJc w:val="left"/>
      <w:pPr>
        <w:ind w:left="3600" w:hanging="360"/>
      </w:pPr>
      <w:rPr>
        <w:rFonts w:ascii="Symbol" w:hAnsi="Symbol" w:hint="default"/>
      </w:rPr>
    </w:lvl>
    <w:lvl w:ilvl="1" w:tplc="20090003" w:tentative="1">
      <w:start w:val="1"/>
      <w:numFmt w:val="bullet"/>
      <w:lvlText w:val="o"/>
      <w:lvlJc w:val="left"/>
      <w:pPr>
        <w:ind w:left="4320" w:hanging="360"/>
      </w:pPr>
      <w:rPr>
        <w:rFonts w:ascii="Courier New" w:hAnsi="Courier New" w:cs="Courier New" w:hint="default"/>
      </w:rPr>
    </w:lvl>
    <w:lvl w:ilvl="2" w:tplc="20090005" w:tentative="1">
      <w:start w:val="1"/>
      <w:numFmt w:val="bullet"/>
      <w:lvlText w:val=""/>
      <w:lvlJc w:val="left"/>
      <w:pPr>
        <w:ind w:left="5040" w:hanging="360"/>
      </w:pPr>
      <w:rPr>
        <w:rFonts w:ascii="Wingdings" w:hAnsi="Wingdings" w:hint="default"/>
      </w:rPr>
    </w:lvl>
    <w:lvl w:ilvl="3" w:tplc="20090001" w:tentative="1">
      <w:start w:val="1"/>
      <w:numFmt w:val="bullet"/>
      <w:lvlText w:val=""/>
      <w:lvlJc w:val="left"/>
      <w:pPr>
        <w:ind w:left="5760" w:hanging="360"/>
      </w:pPr>
      <w:rPr>
        <w:rFonts w:ascii="Symbol" w:hAnsi="Symbol" w:hint="default"/>
      </w:rPr>
    </w:lvl>
    <w:lvl w:ilvl="4" w:tplc="20090003" w:tentative="1">
      <w:start w:val="1"/>
      <w:numFmt w:val="bullet"/>
      <w:lvlText w:val="o"/>
      <w:lvlJc w:val="left"/>
      <w:pPr>
        <w:ind w:left="6480" w:hanging="360"/>
      </w:pPr>
      <w:rPr>
        <w:rFonts w:ascii="Courier New" w:hAnsi="Courier New" w:cs="Courier New" w:hint="default"/>
      </w:rPr>
    </w:lvl>
    <w:lvl w:ilvl="5" w:tplc="20090005" w:tentative="1">
      <w:start w:val="1"/>
      <w:numFmt w:val="bullet"/>
      <w:lvlText w:val=""/>
      <w:lvlJc w:val="left"/>
      <w:pPr>
        <w:ind w:left="7200" w:hanging="360"/>
      </w:pPr>
      <w:rPr>
        <w:rFonts w:ascii="Wingdings" w:hAnsi="Wingdings" w:hint="default"/>
      </w:rPr>
    </w:lvl>
    <w:lvl w:ilvl="6" w:tplc="20090001" w:tentative="1">
      <w:start w:val="1"/>
      <w:numFmt w:val="bullet"/>
      <w:lvlText w:val=""/>
      <w:lvlJc w:val="left"/>
      <w:pPr>
        <w:ind w:left="7920" w:hanging="360"/>
      </w:pPr>
      <w:rPr>
        <w:rFonts w:ascii="Symbol" w:hAnsi="Symbol" w:hint="default"/>
      </w:rPr>
    </w:lvl>
    <w:lvl w:ilvl="7" w:tplc="20090003" w:tentative="1">
      <w:start w:val="1"/>
      <w:numFmt w:val="bullet"/>
      <w:lvlText w:val="o"/>
      <w:lvlJc w:val="left"/>
      <w:pPr>
        <w:ind w:left="8640" w:hanging="360"/>
      </w:pPr>
      <w:rPr>
        <w:rFonts w:ascii="Courier New" w:hAnsi="Courier New" w:cs="Courier New" w:hint="default"/>
      </w:rPr>
    </w:lvl>
    <w:lvl w:ilvl="8" w:tplc="20090005" w:tentative="1">
      <w:start w:val="1"/>
      <w:numFmt w:val="bullet"/>
      <w:lvlText w:val=""/>
      <w:lvlJc w:val="left"/>
      <w:pPr>
        <w:ind w:left="9360" w:hanging="360"/>
      </w:pPr>
      <w:rPr>
        <w:rFonts w:ascii="Wingdings" w:hAnsi="Wingdings" w:hint="default"/>
      </w:rPr>
    </w:lvl>
  </w:abstractNum>
  <w:abstractNum w:abstractNumId="26" w15:restartNumberingAfterBreak="0">
    <w:nsid w:val="70721952"/>
    <w:multiLevelType w:val="hybridMultilevel"/>
    <w:tmpl w:val="8EA0F5E0"/>
    <w:lvl w:ilvl="0" w:tplc="CE287FAA">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7" w15:restartNumberingAfterBreak="0">
    <w:nsid w:val="72FC0609"/>
    <w:multiLevelType w:val="hybridMultilevel"/>
    <w:tmpl w:val="82CA1B02"/>
    <w:lvl w:ilvl="0" w:tplc="019C2FA2">
      <w:start w:val="1"/>
      <w:numFmt w:val="bullet"/>
      <w:lvlText w:val=""/>
      <w:lvlJc w:val="left"/>
      <w:pPr>
        <w:ind w:left="3015"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28" w15:restartNumberingAfterBreak="0">
    <w:nsid w:val="778C1620"/>
    <w:multiLevelType w:val="hybridMultilevel"/>
    <w:tmpl w:val="5DC01DBC"/>
    <w:lvl w:ilvl="0" w:tplc="4F16680A">
      <w:start w:val="1"/>
      <w:numFmt w:val="bullet"/>
      <w:lvlText w:val=""/>
      <w:lvlJc w:val="left"/>
      <w:pPr>
        <w:ind w:left="6480" w:hanging="360"/>
      </w:pPr>
      <w:rPr>
        <w:rFonts w:ascii="Symbol" w:hAnsi="Symbol" w:hint="default"/>
        <w:color w:val="auto"/>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4F16680A">
      <w:start w:val="1"/>
      <w:numFmt w:val="bullet"/>
      <w:lvlText w:val=""/>
      <w:lvlJc w:val="left"/>
      <w:pPr>
        <w:ind w:left="3150" w:hanging="360"/>
      </w:pPr>
      <w:rPr>
        <w:rFonts w:ascii="Symbol" w:hAnsi="Symbol" w:hint="default"/>
        <w:color w:val="auto"/>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7AA27BC0"/>
    <w:multiLevelType w:val="hybridMultilevel"/>
    <w:tmpl w:val="ABC898C6"/>
    <w:lvl w:ilvl="0" w:tplc="CE287FAA">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7CE07451"/>
    <w:multiLevelType w:val="hybridMultilevel"/>
    <w:tmpl w:val="628ABEFC"/>
    <w:lvl w:ilvl="0" w:tplc="5134C2AE">
      <w:start w:val="1"/>
      <w:numFmt w:val="bullet"/>
      <w:lvlText w:val=""/>
      <w:lvlJc w:val="left"/>
      <w:pPr>
        <w:ind w:left="3600" w:hanging="360"/>
      </w:pPr>
      <w:rPr>
        <w:rFonts w:ascii="Symbol" w:hAnsi="Symbol" w:hint="default"/>
        <w:color w:val="auto"/>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6"/>
  </w:num>
  <w:num w:numId="2">
    <w:abstractNumId w:val="1"/>
  </w:num>
  <w:num w:numId="3">
    <w:abstractNumId w:val="22"/>
  </w:num>
  <w:num w:numId="4">
    <w:abstractNumId w:val="10"/>
  </w:num>
  <w:num w:numId="5">
    <w:abstractNumId w:val="7"/>
  </w:num>
  <w:num w:numId="6">
    <w:abstractNumId w:val="26"/>
  </w:num>
  <w:num w:numId="7">
    <w:abstractNumId w:val="8"/>
  </w:num>
  <w:num w:numId="8">
    <w:abstractNumId w:val="23"/>
  </w:num>
  <w:num w:numId="9">
    <w:abstractNumId w:val="20"/>
  </w:num>
  <w:num w:numId="10">
    <w:abstractNumId w:val="18"/>
  </w:num>
  <w:num w:numId="11">
    <w:abstractNumId w:val="21"/>
  </w:num>
  <w:num w:numId="12">
    <w:abstractNumId w:val="9"/>
  </w:num>
  <w:num w:numId="13">
    <w:abstractNumId w:val="15"/>
  </w:num>
  <w:num w:numId="14">
    <w:abstractNumId w:val="0"/>
  </w:num>
  <w:num w:numId="15">
    <w:abstractNumId w:val="11"/>
  </w:num>
  <w:num w:numId="16">
    <w:abstractNumId w:val="12"/>
  </w:num>
  <w:num w:numId="17">
    <w:abstractNumId w:val="16"/>
  </w:num>
  <w:num w:numId="18">
    <w:abstractNumId w:val="17"/>
  </w:num>
  <w:num w:numId="19">
    <w:abstractNumId w:val="29"/>
  </w:num>
  <w:num w:numId="20">
    <w:abstractNumId w:val="4"/>
  </w:num>
  <w:num w:numId="21">
    <w:abstractNumId w:val="13"/>
  </w:num>
  <w:num w:numId="22">
    <w:abstractNumId w:val="3"/>
  </w:num>
  <w:num w:numId="23">
    <w:abstractNumId w:val="28"/>
  </w:num>
  <w:num w:numId="24">
    <w:abstractNumId w:val="27"/>
  </w:num>
  <w:num w:numId="25">
    <w:abstractNumId w:val="5"/>
  </w:num>
  <w:num w:numId="26">
    <w:abstractNumId w:val="24"/>
  </w:num>
  <w:num w:numId="27">
    <w:abstractNumId w:val="19"/>
  </w:num>
  <w:num w:numId="28">
    <w:abstractNumId w:val="14"/>
  </w:num>
  <w:num w:numId="29">
    <w:abstractNumId w:val="30"/>
  </w:num>
  <w:num w:numId="30">
    <w:abstractNumId w:val="25"/>
  </w:num>
  <w:num w:numId="3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evenAndOddHeaders/>
  <w:characterSpacingControl w:val="doNotCompress"/>
  <w:hdrShapeDefaults>
    <o:shapedefaults v:ext="edit" spidmax="2050" fillcolor="white">
      <v:fill color="whit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B3523DE-7265-4EAD-B082-49B80D10EA36}"/>
    <w:docVar w:name="dgnword-eventsink" w:val="256135248"/>
  </w:docVars>
  <w:rsids>
    <w:rsidRoot w:val="00FB4F9E"/>
    <w:rsid w:val="00000CB4"/>
    <w:rsid w:val="00002730"/>
    <w:rsid w:val="000031B3"/>
    <w:rsid w:val="0000371B"/>
    <w:rsid w:val="00004CD7"/>
    <w:rsid w:val="00005864"/>
    <w:rsid w:val="0000609F"/>
    <w:rsid w:val="0001050A"/>
    <w:rsid w:val="000107FB"/>
    <w:rsid w:val="00012839"/>
    <w:rsid w:val="00013653"/>
    <w:rsid w:val="00015199"/>
    <w:rsid w:val="00016C1F"/>
    <w:rsid w:val="00024AB1"/>
    <w:rsid w:val="00032467"/>
    <w:rsid w:val="000337CA"/>
    <w:rsid w:val="00033DC0"/>
    <w:rsid w:val="00035209"/>
    <w:rsid w:val="000356A0"/>
    <w:rsid w:val="00036DC5"/>
    <w:rsid w:val="0004060A"/>
    <w:rsid w:val="00040FEF"/>
    <w:rsid w:val="000446E0"/>
    <w:rsid w:val="0004495D"/>
    <w:rsid w:val="00044BDF"/>
    <w:rsid w:val="00044F4A"/>
    <w:rsid w:val="000462CB"/>
    <w:rsid w:val="000470A6"/>
    <w:rsid w:val="0004736A"/>
    <w:rsid w:val="0004761C"/>
    <w:rsid w:val="00050919"/>
    <w:rsid w:val="00050AAB"/>
    <w:rsid w:val="00050C41"/>
    <w:rsid w:val="00052685"/>
    <w:rsid w:val="000556AF"/>
    <w:rsid w:val="00055D38"/>
    <w:rsid w:val="00056383"/>
    <w:rsid w:val="000576C6"/>
    <w:rsid w:val="00057AD0"/>
    <w:rsid w:val="00060B20"/>
    <w:rsid w:val="000619CF"/>
    <w:rsid w:val="00062693"/>
    <w:rsid w:val="00063900"/>
    <w:rsid w:val="00065BD6"/>
    <w:rsid w:val="0006656E"/>
    <w:rsid w:val="00066F37"/>
    <w:rsid w:val="0006736F"/>
    <w:rsid w:val="000743B2"/>
    <w:rsid w:val="00074C27"/>
    <w:rsid w:val="00080DBD"/>
    <w:rsid w:val="0008195D"/>
    <w:rsid w:val="00081C0D"/>
    <w:rsid w:val="00082B26"/>
    <w:rsid w:val="000841C2"/>
    <w:rsid w:val="00085131"/>
    <w:rsid w:val="0008763C"/>
    <w:rsid w:val="00092A6F"/>
    <w:rsid w:val="000932BE"/>
    <w:rsid w:val="00095765"/>
    <w:rsid w:val="00096B32"/>
    <w:rsid w:val="000A1A08"/>
    <w:rsid w:val="000A28FE"/>
    <w:rsid w:val="000A3849"/>
    <w:rsid w:val="000A3C1C"/>
    <w:rsid w:val="000A5FF9"/>
    <w:rsid w:val="000A754A"/>
    <w:rsid w:val="000B028B"/>
    <w:rsid w:val="000B0730"/>
    <w:rsid w:val="000B0F5A"/>
    <w:rsid w:val="000B100D"/>
    <w:rsid w:val="000B38F5"/>
    <w:rsid w:val="000B3D87"/>
    <w:rsid w:val="000B497E"/>
    <w:rsid w:val="000B5972"/>
    <w:rsid w:val="000B6209"/>
    <w:rsid w:val="000C1E8A"/>
    <w:rsid w:val="000C420A"/>
    <w:rsid w:val="000C49EF"/>
    <w:rsid w:val="000C5BFC"/>
    <w:rsid w:val="000C6D5F"/>
    <w:rsid w:val="000D0ADA"/>
    <w:rsid w:val="000D1EA7"/>
    <w:rsid w:val="000D26E9"/>
    <w:rsid w:val="000D2C80"/>
    <w:rsid w:val="000D7907"/>
    <w:rsid w:val="000E1480"/>
    <w:rsid w:val="000E293A"/>
    <w:rsid w:val="000E57EA"/>
    <w:rsid w:val="000E5F2E"/>
    <w:rsid w:val="000E6BE6"/>
    <w:rsid w:val="000F0030"/>
    <w:rsid w:val="000F10C8"/>
    <w:rsid w:val="000F1592"/>
    <w:rsid w:val="000F1D37"/>
    <w:rsid w:val="000F3275"/>
    <w:rsid w:val="000F4388"/>
    <w:rsid w:val="000F73EA"/>
    <w:rsid w:val="000F7D15"/>
    <w:rsid w:val="000F7F3D"/>
    <w:rsid w:val="00100917"/>
    <w:rsid w:val="00101271"/>
    <w:rsid w:val="00101EB1"/>
    <w:rsid w:val="00105D47"/>
    <w:rsid w:val="00110C79"/>
    <w:rsid w:val="00111323"/>
    <w:rsid w:val="001140DC"/>
    <w:rsid w:val="00117144"/>
    <w:rsid w:val="00117B12"/>
    <w:rsid w:val="00121240"/>
    <w:rsid w:val="00121D97"/>
    <w:rsid w:val="001220BD"/>
    <w:rsid w:val="00123F1F"/>
    <w:rsid w:val="00125788"/>
    <w:rsid w:val="001257C6"/>
    <w:rsid w:val="00126505"/>
    <w:rsid w:val="0013246C"/>
    <w:rsid w:val="0013411E"/>
    <w:rsid w:val="0013440C"/>
    <w:rsid w:val="00136192"/>
    <w:rsid w:val="0013745F"/>
    <w:rsid w:val="0014182D"/>
    <w:rsid w:val="001437D4"/>
    <w:rsid w:val="00144B0F"/>
    <w:rsid w:val="00144EA6"/>
    <w:rsid w:val="001450E1"/>
    <w:rsid w:val="001468A3"/>
    <w:rsid w:val="00151BD1"/>
    <w:rsid w:val="0015364A"/>
    <w:rsid w:val="0015662E"/>
    <w:rsid w:val="001577A2"/>
    <w:rsid w:val="00160618"/>
    <w:rsid w:val="001616D3"/>
    <w:rsid w:val="0016212E"/>
    <w:rsid w:val="00164F4B"/>
    <w:rsid w:val="0016535A"/>
    <w:rsid w:val="0016596B"/>
    <w:rsid w:val="001670F3"/>
    <w:rsid w:val="001711E5"/>
    <w:rsid w:val="001714F0"/>
    <w:rsid w:val="001720FD"/>
    <w:rsid w:val="001733EA"/>
    <w:rsid w:val="00173432"/>
    <w:rsid w:val="0017615F"/>
    <w:rsid w:val="001823C6"/>
    <w:rsid w:val="00182CA6"/>
    <w:rsid w:val="00184407"/>
    <w:rsid w:val="00184555"/>
    <w:rsid w:val="001849B4"/>
    <w:rsid w:val="001868AE"/>
    <w:rsid w:val="0018764D"/>
    <w:rsid w:val="00187ED1"/>
    <w:rsid w:val="00194D76"/>
    <w:rsid w:val="001962E8"/>
    <w:rsid w:val="001967ED"/>
    <w:rsid w:val="00196E3C"/>
    <w:rsid w:val="00196F9D"/>
    <w:rsid w:val="00197712"/>
    <w:rsid w:val="00197E44"/>
    <w:rsid w:val="001A5202"/>
    <w:rsid w:val="001A5E0F"/>
    <w:rsid w:val="001A60DF"/>
    <w:rsid w:val="001A6163"/>
    <w:rsid w:val="001A67E3"/>
    <w:rsid w:val="001A695F"/>
    <w:rsid w:val="001A6B06"/>
    <w:rsid w:val="001A7F7F"/>
    <w:rsid w:val="001B00FF"/>
    <w:rsid w:val="001B033B"/>
    <w:rsid w:val="001B1799"/>
    <w:rsid w:val="001B1EC6"/>
    <w:rsid w:val="001B2332"/>
    <w:rsid w:val="001B2AF2"/>
    <w:rsid w:val="001B4B65"/>
    <w:rsid w:val="001B5165"/>
    <w:rsid w:val="001B5332"/>
    <w:rsid w:val="001B5D44"/>
    <w:rsid w:val="001B66AC"/>
    <w:rsid w:val="001B6DF2"/>
    <w:rsid w:val="001B70F5"/>
    <w:rsid w:val="001C0048"/>
    <w:rsid w:val="001C081D"/>
    <w:rsid w:val="001C169C"/>
    <w:rsid w:val="001C35FA"/>
    <w:rsid w:val="001C41D3"/>
    <w:rsid w:val="001C631D"/>
    <w:rsid w:val="001D0589"/>
    <w:rsid w:val="001D08E3"/>
    <w:rsid w:val="001D207A"/>
    <w:rsid w:val="001D2ABB"/>
    <w:rsid w:val="001D2C06"/>
    <w:rsid w:val="001D363E"/>
    <w:rsid w:val="001D4667"/>
    <w:rsid w:val="001D62A2"/>
    <w:rsid w:val="001D62F4"/>
    <w:rsid w:val="001D64BE"/>
    <w:rsid w:val="001D7ABA"/>
    <w:rsid w:val="001D7BAD"/>
    <w:rsid w:val="001E0D2B"/>
    <w:rsid w:val="001E29F9"/>
    <w:rsid w:val="001E2D71"/>
    <w:rsid w:val="001E362A"/>
    <w:rsid w:val="001E3D2F"/>
    <w:rsid w:val="001E42BB"/>
    <w:rsid w:val="001E54D9"/>
    <w:rsid w:val="001E5A2A"/>
    <w:rsid w:val="001F11AA"/>
    <w:rsid w:val="001F2228"/>
    <w:rsid w:val="001F2B99"/>
    <w:rsid w:val="001F349C"/>
    <w:rsid w:val="001F66D2"/>
    <w:rsid w:val="001F7FB2"/>
    <w:rsid w:val="002005A2"/>
    <w:rsid w:val="00200809"/>
    <w:rsid w:val="00201FBF"/>
    <w:rsid w:val="00202DC4"/>
    <w:rsid w:val="00203AEE"/>
    <w:rsid w:val="002064E4"/>
    <w:rsid w:val="002112BA"/>
    <w:rsid w:val="00211822"/>
    <w:rsid w:val="00212322"/>
    <w:rsid w:val="00213AA1"/>
    <w:rsid w:val="00214758"/>
    <w:rsid w:val="00214A65"/>
    <w:rsid w:val="00215763"/>
    <w:rsid w:val="00217481"/>
    <w:rsid w:val="002209D9"/>
    <w:rsid w:val="0022252D"/>
    <w:rsid w:val="0022346A"/>
    <w:rsid w:val="00224BD4"/>
    <w:rsid w:val="002326F2"/>
    <w:rsid w:val="0023428A"/>
    <w:rsid w:val="00235E54"/>
    <w:rsid w:val="00236274"/>
    <w:rsid w:val="002370D0"/>
    <w:rsid w:val="002373BC"/>
    <w:rsid w:val="00240CB4"/>
    <w:rsid w:val="0024321C"/>
    <w:rsid w:val="002451BA"/>
    <w:rsid w:val="00246AAA"/>
    <w:rsid w:val="00247DC6"/>
    <w:rsid w:val="002506EA"/>
    <w:rsid w:val="00251168"/>
    <w:rsid w:val="00251981"/>
    <w:rsid w:val="00252854"/>
    <w:rsid w:val="00254A67"/>
    <w:rsid w:val="00255ED7"/>
    <w:rsid w:val="002579FD"/>
    <w:rsid w:val="00262DC4"/>
    <w:rsid w:val="00263D21"/>
    <w:rsid w:val="00264BF8"/>
    <w:rsid w:val="00264F06"/>
    <w:rsid w:val="00267058"/>
    <w:rsid w:val="002678FE"/>
    <w:rsid w:val="00267B86"/>
    <w:rsid w:val="002711BD"/>
    <w:rsid w:val="00273AD4"/>
    <w:rsid w:val="002744BC"/>
    <w:rsid w:val="002750D2"/>
    <w:rsid w:val="002775CD"/>
    <w:rsid w:val="002775DB"/>
    <w:rsid w:val="00281521"/>
    <w:rsid w:val="00282609"/>
    <w:rsid w:val="00282AD9"/>
    <w:rsid w:val="002839F1"/>
    <w:rsid w:val="00284F78"/>
    <w:rsid w:val="00286460"/>
    <w:rsid w:val="0028772E"/>
    <w:rsid w:val="00287879"/>
    <w:rsid w:val="00291B87"/>
    <w:rsid w:val="00292514"/>
    <w:rsid w:val="002936A4"/>
    <w:rsid w:val="00293881"/>
    <w:rsid w:val="0029478A"/>
    <w:rsid w:val="002954D0"/>
    <w:rsid w:val="0029585F"/>
    <w:rsid w:val="00297DC2"/>
    <w:rsid w:val="002A1A2E"/>
    <w:rsid w:val="002A3945"/>
    <w:rsid w:val="002A3A6C"/>
    <w:rsid w:val="002A503F"/>
    <w:rsid w:val="002A5876"/>
    <w:rsid w:val="002A6480"/>
    <w:rsid w:val="002A66A8"/>
    <w:rsid w:val="002A7D2B"/>
    <w:rsid w:val="002B042F"/>
    <w:rsid w:val="002B0A68"/>
    <w:rsid w:val="002B0D18"/>
    <w:rsid w:val="002B1A16"/>
    <w:rsid w:val="002B22A4"/>
    <w:rsid w:val="002B2CE2"/>
    <w:rsid w:val="002B33EC"/>
    <w:rsid w:val="002B4CDB"/>
    <w:rsid w:val="002B52DF"/>
    <w:rsid w:val="002B6A06"/>
    <w:rsid w:val="002B7170"/>
    <w:rsid w:val="002B77F7"/>
    <w:rsid w:val="002B7BC0"/>
    <w:rsid w:val="002C1A7A"/>
    <w:rsid w:val="002C1B15"/>
    <w:rsid w:val="002C20D3"/>
    <w:rsid w:val="002C2EEE"/>
    <w:rsid w:val="002C365D"/>
    <w:rsid w:val="002C3E26"/>
    <w:rsid w:val="002C41A8"/>
    <w:rsid w:val="002C41FC"/>
    <w:rsid w:val="002C43F7"/>
    <w:rsid w:val="002C6C67"/>
    <w:rsid w:val="002D02B7"/>
    <w:rsid w:val="002D105B"/>
    <w:rsid w:val="002D2400"/>
    <w:rsid w:val="002D3613"/>
    <w:rsid w:val="002D3C52"/>
    <w:rsid w:val="002D699F"/>
    <w:rsid w:val="002E182C"/>
    <w:rsid w:val="002F459A"/>
    <w:rsid w:val="003023AE"/>
    <w:rsid w:val="00304DE4"/>
    <w:rsid w:val="003078A7"/>
    <w:rsid w:val="00310DE9"/>
    <w:rsid w:val="003110A9"/>
    <w:rsid w:val="00311E53"/>
    <w:rsid w:val="003132EE"/>
    <w:rsid w:val="003133FF"/>
    <w:rsid w:val="00314D7D"/>
    <w:rsid w:val="003154E3"/>
    <w:rsid w:val="00315817"/>
    <w:rsid w:val="00315EF6"/>
    <w:rsid w:val="00320EC2"/>
    <w:rsid w:val="00322626"/>
    <w:rsid w:val="00323983"/>
    <w:rsid w:val="00323D70"/>
    <w:rsid w:val="00325714"/>
    <w:rsid w:val="00330F32"/>
    <w:rsid w:val="003315A2"/>
    <w:rsid w:val="00332EB2"/>
    <w:rsid w:val="00333E74"/>
    <w:rsid w:val="003340BC"/>
    <w:rsid w:val="0033473A"/>
    <w:rsid w:val="00334AA7"/>
    <w:rsid w:val="00335887"/>
    <w:rsid w:val="00335A7F"/>
    <w:rsid w:val="00335FD5"/>
    <w:rsid w:val="003367AC"/>
    <w:rsid w:val="00337A6A"/>
    <w:rsid w:val="0034067B"/>
    <w:rsid w:val="00341ACD"/>
    <w:rsid w:val="00344610"/>
    <w:rsid w:val="00344E18"/>
    <w:rsid w:val="00346A25"/>
    <w:rsid w:val="0035035C"/>
    <w:rsid w:val="00351727"/>
    <w:rsid w:val="00352F7B"/>
    <w:rsid w:val="00353367"/>
    <w:rsid w:val="003541A0"/>
    <w:rsid w:val="003544CC"/>
    <w:rsid w:val="00354541"/>
    <w:rsid w:val="003545CB"/>
    <w:rsid w:val="00355618"/>
    <w:rsid w:val="00356D85"/>
    <w:rsid w:val="003630F9"/>
    <w:rsid w:val="00363DF6"/>
    <w:rsid w:val="00365AB3"/>
    <w:rsid w:val="00365FB9"/>
    <w:rsid w:val="00365FBF"/>
    <w:rsid w:val="00370123"/>
    <w:rsid w:val="00370E2B"/>
    <w:rsid w:val="003710EA"/>
    <w:rsid w:val="00371F3B"/>
    <w:rsid w:val="00372650"/>
    <w:rsid w:val="00373607"/>
    <w:rsid w:val="0037501A"/>
    <w:rsid w:val="0037582B"/>
    <w:rsid w:val="0037751A"/>
    <w:rsid w:val="00377BCC"/>
    <w:rsid w:val="00381DB6"/>
    <w:rsid w:val="00381FEE"/>
    <w:rsid w:val="003835EC"/>
    <w:rsid w:val="003845D1"/>
    <w:rsid w:val="00384F96"/>
    <w:rsid w:val="00386E06"/>
    <w:rsid w:val="00393E6D"/>
    <w:rsid w:val="00397C52"/>
    <w:rsid w:val="003A1585"/>
    <w:rsid w:val="003A19A5"/>
    <w:rsid w:val="003A3C62"/>
    <w:rsid w:val="003A4019"/>
    <w:rsid w:val="003A4BBC"/>
    <w:rsid w:val="003A4BF0"/>
    <w:rsid w:val="003A4DA3"/>
    <w:rsid w:val="003A58CF"/>
    <w:rsid w:val="003A641B"/>
    <w:rsid w:val="003A64FD"/>
    <w:rsid w:val="003B0024"/>
    <w:rsid w:val="003B1ECA"/>
    <w:rsid w:val="003B2A18"/>
    <w:rsid w:val="003B3CB4"/>
    <w:rsid w:val="003B7BA6"/>
    <w:rsid w:val="003C06F7"/>
    <w:rsid w:val="003C0BCA"/>
    <w:rsid w:val="003C1BEE"/>
    <w:rsid w:val="003C246D"/>
    <w:rsid w:val="003C3611"/>
    <w:rsid w:val="003C42CA"/>
    <w:rsid w:val="003C4862"/>
    <w:rsid w:val="003C5139"/>
    <w:rsid w:val="003C7369"/>
    <w:rsid w:val="003C7CAC"/>
    <w:rsid w:val="003D0B39"/>
    <w:rsid w:val="003D0D7A"/>
    <w:rsid w:val="003D1424"/>
    <w:rsid w:val="003D5701"/>
    <w:rsid w:val="003D5A8A"/>
    <w:rsid w:val="003D6D93"/>
    <w:rsid w:val="003E0CF5"/>
    <w:rsid w:val="003E0EFF"/>
    <w:rsid w:val="003E550B"/>
    <w:rsid w:val="003E7579"/>
    <w:rsid w:val="003F033B"/>
    <w:rsid w:val="003F159C"/>
    <w:rsid w:val="003F337B"/>
    <w:rsid w:val="003F5B3A"/>
    <w:rsid w:val="003F5FBA"/>
    <w:rsid w:val="003F67CB"/>
    <w:rsid w:val="0040553B"/>
    <w:rsid w:val="00405ADB"/>
    <w:rsid w:val="004071B0"/>
    <w:rsid w:val="00411C0A"/>
    <w:rsid w:val="0041228B"/>
    <w:rsid w:val="004149F2"/>
    <w:rsid w:val="00415FF3"/>
    <w:rsid w:val="00416D09"/>
    <w:rsid w:val="004214C3"/>
    <w:rsid w:val="00421C3D"/>
    <w:rsid w:val="004222E8"/>
    <w:rsid w:val="004224F7"/>
    <w:rsid w:val="004224F8"/>
    <w:rsid w:val="00423BD2"/>
    <w:rsid w:val="00424678"/>
    <w:rsid w:val="00432248"/>
    <w:rsid w:val="00434BF6"/>
    <w:rsid w:val="004362F6"/>
    <w:rsid w:val="004408AF"/>
    <w:rsid w:val="0044188C"/>
    <w:rsid w:val="00443F37"/>
    <w:rsid w:val="00444641"/>
    <w:rsid w:val="004455FD"/>
    <w:rsid w:val="00445F80"/>
    <w:rsid w:val="00446574"/>
    <w:rsid w:val="00447588"/>
    <w:rsid w:val="00450AAA"/>
    <w:rsid w:val="004521E8"/>
    <w:rsid w:val="004535DA"/>
    <w:rsid w:val="00454E5C"/>
    <w:rsid w:val="00455BF3"/>
    <w:rsid w:val="00455F34"/>
    <w:rsid w:val="0045605F"/>
    <w:rsid w:val="0046226E"/>
    <w:rsid w:val="00467AB3"/>
    <w:rsid w:val="00467B53"/>
    <w:rsid w:val="00471388"/>
    <w:rsid w:val="0047209D"/>
    <w:rsid w:val="00472812"/>
    <w:rsid w:val="004766A8"/>
    <w:rsid w:val="00476702"/>
    <w:rsid w:val="004773F2"/>
    <w:rsid w:val="00477D94"/>
    <w:rsid w:val="00477E0E"/>
    <w:rsid w:val="00482ACC"/>
    <w:rsid w:val="0048514F"/>
    <w:rsid w:val="00486095"/>
    <w:rsid w:val="0048643E"/>
    <w:rsid w:val="00487C6D"/>
    <w:rsid w:val="00491AFC"/>
    <w:rsid w:val="00493011"/>
    <w:rsid w:val="00496619"/>
    <w:rsid w:val="00497CA0"/>
    <w:rsid w:val="00497E23"/>
    <w:rsid w:val="004A13D8"/>
    <w:rsid w:val="004A13DC"/>
    <w:rsid w:val="004A1C68"/>
    <w:rsid w:val="004A2D84"/>
    <w:rsid w:val="004A41F6"/>
    <w:rsid w:val="004A46AC"/>
    <w:rsid w:val="004A58AF"/>
    <w:rsid w:val="004B0270"/>
    <w:rsid w:val="004B0A83"/>
    <w:rsid w:val="004B0C2F"/>
    <w:rsid w:val="004B167E"/>
    <w:rsid w:val="004B29CF"/>
    <w:rsid w:val="004B3FEE"/>
    <w:rsid w:val="004B49CA"/>
    <w:rsid w:val="004B4DAD"/>
    <w:rsid w:val="004B6098"/>
    <w:rsid w:val="004B6498"/>
    <w:rsid w:val="004B72FA"/>
    <w:rsid w:val="004B7822"/>
    <w:rsid w:val="004C2A62"/>
    <w:rsid w:val="004C4A92"/>
    <w:rsid w:val="004C7F51"/>
    <w:rsid w:val="004D00CF"/>
    <w:rsid w:val="004D087D"/>
    <w:rsid w:val="004D18BA"/>
    <w:rsid w:val="004D2547"/>
    <w:rsid w:val="004D395E"/>
    <w:rsid w:val="004D447F"/>
    <w:rsid w:val="004D56E7"/>
    <w:rsid w:val="004E20E9"/>
    <w:rsid w:val="004E4D9F"/>
    <w:rsid w:val="004E7BF9"/>
    <w:rsid w:val="004F2288"/>
    <w:rsid w:val="004F3B7D"/>
    <w:rsid w:val="004F66C1"/>
    <w:rsid w:val="004F6BD8"/>
    <w:rsid w:val="004F7511"/>
    <w:rsid w:val="004F75D5"/>
    <w:rsid w:val="004F7699"/>
    <w:rsid w:val="005015E4"/>
    <w:rsid w:val="00502CE2"/>
    <w:rsid w:val="00503C4D"/>
    <w:rsid w:val="00503F0D"/>
    <w:rsid w:val="00505AF6"/>
    <w:rsid w:val="00506719"/>
    <w:rsid w:val="00506AD8"/>
    <w:rsid w:val="00510232"/>
    <w:rsid w:val="00511C8F"/>
    <w:rsid w:val="00514E29"/>
    <w:rsid w:val="00517E25"/>
    <w:rsid w:val="00520C6F"/>
    <w:rsid w:val="005214DA"/>
    <w:rsid w:val="005266EE"/>
    <w:rsid w:val="00526894"/>
    <w:rsid w:val="00527C9F"/>
    <w:rsid w:val="00530D30"/>
    <w:rsid w:val="005317DA"/>
    <w:rsid w:val="00531D98"/>
    <w:rsid w:val="00533694"/>
    <w:rsid w:val="005341B8"/>
    <w:rsid w:val="00534350"/>
    <w:rsid w:val="00535DA3"/>
    <w:rsid w:val="00536FF6"/>
    <w:rsid w:val="00537D5F"/>
    <w:rsid w:val="00544696"/>
    <w:rsid w:val="005462E9"/>
    <w:rsid w:val="00551961"/>
    <w:rsid w:val="00551E6F"/>
    <w:rsid w:val="005528ED"/>
    <w:rsid w:val="00555A32"/>
    <w:rsid w:val="0056179F"/>
    <w:rsid w:val="00561978"/>
    <w:rsid w:val="0056253A"/>
    <w:rsid w:val="00565285"/>
    <w:rsid w:val="00565896"/>
    <w:rsid w:val="00565ED7"/>
    <w:rsid w:val="0056689E"/>
    <w:rsid w:val="00566EF4"/>
    <w:rsid w:val="00567148"/>
    <w:rsid w:val="005679B4"/>
    <w:rsid w:val="0057027C"/>
    <w:rsid w:val="005705EA"/>
    <w:rsid w:val="00571AAF"/>
    <w:rsid w:val="00572B44"/>
    <w:rsid w:val="00576AE8"/>
    <w:rsid w:val="005778BF"/>
    <w:rsid w:val="00577F02"/>
    <w:rsid w:val="00580712"/>
    <w:rsid w:val="00581520"/>
    <w:rsid w:val="00583AD4"/>
    <w:rsid w:val="0058508F"/>
    <w:rsid w:val="005905E3"/>
    <w:rsid w:val="00591FBA"/>
    <w:rsid w:val="0059277E"/>
    <w:rsid w:val="00593CB1"/>
    <w:rsid w:val="00594528"/>
    <w:rsid w:val="0059638B"/>
    <w:rsid w:val="005A1AE2"/>
    <w:rsid w:val="005A3908"/>
    <w:rsid w:val="005A3D41"/>
    <w:rsid w:val="005B0106"/>
    <w:rsid w:val="005B067C"/>
    <w:rsid w:val="005B1011"/>
    <w:rsid w:val="005B35C6"/>
    <w:rsid w:val="005B54DF"/>
    <w:rsid w:val="005B6993"/>
    <w:rsid w:val="005B73F0"/>
    <w:rsid w:val="005C021C"/>
    <w:rsid w:val="005C0CA7"/>
    <w:rsid w:val="005C0F50"/>
    <w:rsid w:val="005C20BE"/>
    <w:rsid w:val="005C3200"/>
    <w:rsid w:val="005C39B0"/>
    <w:rsid w:val="005C7967"/>
    <w:rsid w:val="005D04E4"/>
    <w:rsid w:val="005D1C11"/>
    <w:rsid w:val="005D4174"/>
    <w:rsid w:val="005D727D"/>
    <w:rsid w:val="005E0B36"/>
    <w:rsid w:val="005E24B8"/>
    <w:rsid w:val="005E47C7"/>
    <w:rsid w:val="005E4A38"/>
    <w:rsid w:val="005E5495"/>
    <w:rsid w:val="005E5740"/>
    <w:rsid w:val="005F1DB6"/>
    <w:rsid w:val="005F238F"/>
    <w:rsid w:val="005F33F2"/>
    <w:rsid w:val="005F366F"/>
    <w:rsid w:val="005F370F"/>
    <w:rsid w:val="005F3FAA"/>
    <w:rsid w:val="005F4935"/>
    <w:rsid w:val="005F49E8"/>
    <w:rsid w:val="005F5582"/>
    <w:rsid w:val="005F6114"/>
    <w:rsid w:val="005F63BA"/>
    <w:rsid w:val="005F6CCB"/>
    <w:rsid w:val="005F7C2E"/>
    <w:rsid w:val="00600E01"/>
    <w:rsid w:val="00601A81"/>
    <w:rsid w:val="00603128"/>
    <w:rsid w:val="0060339F"/>
    <w:rsid w:val="00604B08"/>
    <w:rsid w:val="006060D2"/>
    <w:rsid w:val="006063E6"/>
    <w:rsid w:val="00607293"/>
    <w:rsid w:val="00610C14"/>
    <w:rsid w:val="00611C9E"/>
    <w:rsid w:val="006133F9"/>
    <w:rsid w:val="006173DF"/>
    <w:rsid w:val="0062236A"/>
    <w:rsid w:val="00623366"/>
    <w:rsid w:val="0062391B"/>
    <w:rsid w:val="00624516"/>
    <w:rsid w:val="006245C2"/>
    <w:rsid w:val="00624CC1"/>
    <w:rsid w:val="0062570E"/>
    <w:rsid w:val="00626349"/>
    <w:rsid w:val="00627753"/>
    <w:rsid w:val="006300B1"/>
    <w:rsid w:val="006304BB"/>
    <w:rsid w:val="00631095"/>
    <w:rsid w:val="006319EB"/>
    <w:rsid w:val="00632696"/>
    <w:rsid w:val="00633017"/>
    <w:rsid w:val="00634276"/>
    <w:rsid w:val="006362B1"/>
    <w:rsid w:val="00641233"/>
    <w:rsid w:val="00643BBB"/>
    <w:rsid w:val="006440EA"/>
    <w:rsid w:val="00644214"/>
    <w:rsid w:val="0064529F"/>
    <w:rsid w:val="00646AF3"/>
    <w:rsid w:val="006474EE"/>
    <w:rsid w:val="006513C2"/>
    <w:rsid w:val="00654DAB"/>
    <w:rsid w:val="0065713A"/>
    <w:rsid w:val="006574B8"/>
    <w:rsid w:val="00657A5C"/>
    <w:rsid w:val="00657AA3"/>
    <w:rsid w:val="00660C83"/>
    <w:rsid w:val="006616FC"/>
    <w:rsid w:val="0066173A"/>
    <w:rsid w:val="00662857"/>
    <w:rsid w:val="00662BD4"/>
    <w:rsid w:val="00665F47"/>
    <w:rsid w:val="00671301"/>
    <w:rsid w:val="00671A7F"/>
    <w:rsid w:val="00671B8D"/>
    <w:rsid w:val="00672D49"/>
    <w:rsid w:val="00673BBB"/>
    <w:rsid w:val="00674297"/>
    <w:rsid w:val="0067586F"/>
    <w:rsid w:val="00676EA5"/>
    <w:rsid w:val="006800D7"/>
    <w:rsid w:val="00681C13"/>
    <w:rsid w:val="00682CB4"/>
    <w:rsid w:val="00685042"/>
    <w:rsid w:val="00686C6F"/>
    <w:rsid w:val="00687058"/>
    <w:rsid w:val="006900D9"/>
    <w:rsid w:val="00690613"/>
    <w:rsid w:val="00690BDF"/>
    <w:rsid w:val="00690C2B"/>
    <w:rsid w:val="00691F77"/>
    <w:rsid w:val="0069213C"/>
    <w:rsid w:val="006930FD"/>
    <w:rsid w:val="00694D24"/>
    <w:rsid w:val="00695699"/>
    <w:rsid w:val="006958F4"/>
    <w:rsid w:val="00697DE8"/>
    <w:rsid w:val="006A0C12"/>
    <w:rsid w:val="006A16B3"/>
    <w:rsid w:val="006A1C40"/>
    <w:rsid w:val="006A201A"/>
    <w:rsid w:val="006A34B6"/>
    <w:rsid w:val="006A390E"/>
    <w:rsid w:val="006A3CE3"/>
    <w:rsid w:val="006A4973"/>
    <w:rsid w:val="006A4A7A"/>
    <w:rsid w:val="006A5E8A"/>
    <w:rsid w:val="006A64F2"/>
    <w:rsid w:val="006A66AF"/>
    <w:rsid w:val="006A7C24"/>
    <w:rsid w:val="006A7F4E"/>
    <w:rsid w:val="006B11B2"/>
    <w:rsid w:val="006B254B"/>
    <w:rsid w:val="006B47C1"/>
    <w:rsid w:val="006B595E"/>
    <w:rsid w:val="006B66F5"/>
    <w:rsid w:val="006B745C"/>
    <w:rsid w:val="006C0CD4"/>
    <w:rsid w:val="006C24FD"/>
    <w:rsid w:val="006C3FE1"/>
    <w:rsid w:val="006C47A7"/>
    <w:rsid w:val="006C559F"/>
    <w:rsid w:val="006C5D57"/>
    <w:rsid w:val="006C7B05"/>
    <w:rsid w:val="006C7DC7"/>
    <w:rsid w:val="006D21ED"/>
    <w:rsid w:val="006D34C6"/>
    <w:rsid w:val="006D3A50"/>
    <w:rsid w:val="006D3F7C"/>
    <w:rsid w:val="006D43EC"/>
    <w:rsid w:val="006D77E3"/>
    <w:rsid w:val="006D7AA1"/>
    <w:rsid w:val="006E0B86"/>
    <w:rsid w:val="006E0DF4"/>
    <w:rsid w:val="006E1BAB"/>
    <w:rsid w:val="006E25DB"/>
    <w:rsid w:val="006E414C"/>
    <w:rsid w:val="006E554F"/>
    <w:rsid w:val="006E5A64"/>
    <w:rsid w:val="006E7489"/>
    <w:rsid w:val="006E77E1"/>
    <w:rsid w:val="006F09C7"/>
    <w:rsid w:val="006F2241"/>
    <w:rsid w:val="006F49FB"/>
    <w:rsid w:val="006F6150"/>
    <w:rsid w:val="006F6DED"/>
    <w:rsid w:val="006F78A9"/>
    <w:rsid w:val="006F7BBF"/>
    <w:rsid w:val="00701322"/>
    <w:rsid w:val="0070646B"/>
    <w:rsid w:val="00711D26"/>
    <w:rsid w:val="00712992"/>
    <w:rsid w:val="00713596"/>
    <w:rsid w:val="0071396D"/>
    <w:rsid w:val="007211DD"/>
    <w:rsid w:val="007218CD"/>
    <w:rsid w:val="00721EEA"/>
    <w:rsid w:val="00723597"/>
    <w:rsid w:val="0072420B"/>
    <w:rsid w:val="00724719"/>
    <w:rsid w:val="00725608"/>
    <w:rsid w:val="007256F1"/>
    <w:rsid w:val="00727135"/>
    <w:rsid w:val="00727452"/>
    <w:rsid w:val="00730EFF"/>
    <w:rsid w:val="007321FA"/>
    <w:rsid w:val="007322B3"/>
    <w:rsid w:val="007330DB"/>
    <w:rsid w:val="00736DA9"/>
    <w:rsid w:val="0074019B"/>
    <w:rsid w:val="00742DE8"/>
    <w:rsid w:val="007449C6"/>
    <w:rsid w:val="00747E82"/>
    <w:rsid w:val="0075193D"/>
    <w:rsid w:val="00752B50"/>
    <w:rsid w:val="00753248"/>
    <w:rsid w:val="0075344B"/>
    <w:rsid w:val="0075370B"/>
    <w:rsid w:val="007540B2"/>
    <w:rsid w:val="00756E64"/>
    <w:rsid w:val="00764CEF"/>
    <w:rsid w:val="007660F1"/>
    <w:rsid w:val="0076709C"/>
    <w:rsid w:val="0076764C"/>
    <w:rsid w:val="00771DEE"/>
    <w:rsid w:val="0077205A"/>
    <w:rsid w:val="00774A53"/>
    <w:rsid w:val="007750DD"/>
    <w:rsid w:val="00775552"/>
    <w:rsid w:val="0077618C"/>
    <w:rsid w:val="0077626F"/>
    <w:rsid w:val="007765AD"/>
    <w:rsid w:val="00776BAD"/>
    <w:rsid w:val="00776E24"/>
    <w:rsid w:val="00780AA8"/>
    <w:rsid w:val="00780FC5"/>
    <w:rsid w:val="007833BA"/>
    <w:rsid w:val="00786B97"/>
    <w:rsid w:val="00791A8D"/>
    <w:rsid w:val="00791AE0"/>
    <w:rsid w:val="0079265D"/>
    <w:rsid w:val="00793BCF"/>
    <w:rsid w:val="0079407C"/>
    <w:rsid w:val="00795776"/>
    <w:rsid w:val="0079673A"/>
    <w:rsid w:val="007A0438"/>
    <w:rsid w:val="007A0A82"/>
    <w:rsid w:val="007A1FA5"/>
    <w:rsid w:val="007A28D4"/>
    <w:rsid w:val="007A6FEA"/>
    <w:rsid w:val="007B1876"/>
    <w:rsid w:val="007B207D"/>
    <w:rsid w:val="007B3879"/>
    <w:rsid w:val="007B3E7F"/>
    <w:rsid w:val="007B474F"/>
    <w:rsid w:val="007C2FA7"/>
    <w:rsid w:val="007C49BE"/>
    <w:rsid w:val="007C4ACF"/>
    <w:rsid w:val="007C4F8D"/>
    <w:rsid w:val="007C6599"/>
    <w:rsid w:val="007C7319"/>
    <w:rsid w:val="007C74A4"/>
    <w:rsid w:val="007C7D5C"/>
    <w:rsid w:val="007D0A97"/>
    <w:rsid w:val="007D2F9F"/>
    <w:rsid w:val="007D31B2"/>
    <w:rsid w:val="007D3751"/>
    <w:rsid w:val="007D3CA4"/>
    <w:rsid w:val="007D426B"/>
    <w:rsid w:val="007D5D95"/>
    <w:rsid w:val="007D6B4B"/>
    <w:rsid w:val="007E1C4B"/>
    <w:rsid w:val="007E272C"/>
    <w:rsid w:val="007E2883"/>
    <w:rsid w:val="007E349A"/>
    <w:rsid w:val="007E4191"/>
    <w:rsid w:val="007E6E3E"/>
    <w:rsid w:val="007E7C93"/>
    <w:rsid w:val="007F1D3B"/>
    <w:rsid w:val="007F22BB"/>
    <w:rsid w:val="007F2E47"/>
    <w:rsid w:val="007F5265"/>
    <w:rsid w:val="007F6E08"/>
    <w:rsid w:val="007F7313"/>
    <w:rsid w:val="007F79FF"/>
    <w:rsid w:val="008003A2"/>
    <w:rsid w:val="00801568"/>
    <w:rsid w:val="00803121"/>
    <w:rsid w:val="00803769"/>
    <w:rsid w:val="00803EAC"/>
    <w:rsid w:val="00805940"/>
    <w:rsid w:val="008129BD"/>
    <w:rsid w:val="00814070"/>
    <w:rsid w:val="00814CFC"/>
    <w:rsid w:val="00814F17"/>
    <w:rsid w:val="0081681E"/>
    <w:rsid w:val="0082044B"/>
    <w:rsid w:val="00821CFE"/>
    <w:rsid w:val="00824444"/>
    <w:rsid w:val="00824955"/>
    <w:rsid w:val="00825F1D"/>
    <w:rsid w:val="00826CAC"/>
    <w:rsid w:val="00827B92"/>
    <w:rsid w:val="00830E2D"/>
    <w:rsid w:val="00831408"/>
    <w:rsid w:val="00831D78"/>
    <w:rsid w:val="008342AF"/>
    <w:rsid w:val="00835728"/>
    <w:rsid w:val="0083688C"/>
    <w:rsid w:val="0084131D"/>
    <w:rsid w:val="00841504"/>
    <w:rsid w:val="00843A8D"/>
    <w:rsid w:val="00845906"/>
    <w:rsid w:val="00846BF4"/>
    <w:rsid w:val="00852012"/>
    <w:rsid w:val="00853409"/>
    <w:rsid w:val="008535DB"/>
    <w:rsid w:val="00853A6A"/>
    <w:rsid w:val="00855E17"/>
    <w:rsid w:val="00863EA4"/>
    <w:rsid w:val="0086497C"/>
    <w:rsid w:val="00864D67"/>
    <w:rsid w:val="00864F3C"/>
    <w:rsid w:val="0086542A"/>
    <w:rsid w:val="0086716A"/>
    <w:rsid w:val="00867DD3"/>
    <w:rsid w:val="00867F55"/>
    <w:rsid w:val="00873CEB"/>
    <w:rsid w:val="00873E8A"/>
    <w:rsid w:val="00875752"/>
    <w:rsid w:val="00882433"/>
    <w:rsid w:val="00883885"/>
    <w:rsid w:val="00883B08"/>
    <w:rsid w:val="00884F92"/>
    <w:rsid w:val="00885448"/>
    <w:rsid w:val="00885DE5"/>
    <w:rsid w:val="008867DF"/>
    <w:rsid w:val="00886A1B"/>
    <w:rsid w:val="00892800"/>
    <w:rsid w:val="00892CA9"/>
    <w:rsid w:val="00892E49"/>
    <w:rsid w:val="008945BF"/>
    <w:rsid w:val="00895548"/>
    <w:rsid w:val="00895DCD"/>
    <w:rsid w:val="00895E37"/>
    <w:rsid w:val="00896328"/>
    <w:rsid w:val="008973D9"/>
    <w:rsid w:val="00897D69"/>
    <w:rsid w:val="008A020E"/>
    <w:rsid w:val="008A1375"/>
    <w:rsid w:val="008A1D5D"/>
    <w:rsid w:val="008A2E35"/>
    <w:rsid w:val="008A3376"/>
    <w:rsid w:val="008A5CAB"/>
    <w:rsid w:val="008A789F"/>
    <w:rsid w:val="008B349C"/>
    <w:rsid w:val="008B378B"/>
    <w:rsid w:val="008B4366"/>
    <w:rsid w:val="008B6973"/>
    <w:rsid w:val="008B7FAB"/>
    <w:rsid w:val="008B7FDE"/>
    <w:rsid w:val="008C0F16"/>
    <w:rsid w:val="008C1C3D"/>
    <w:rsid w:val="008C2764"/>
    <w:rsid w:val="008C375D"/>
    <w:rsid w:val="008C3BF6"/>
    <w:rsid w:val="008C50F1"/>
    <w:rsid w:val="008C5BD3"/>
    <w:rsid w:val="008C5CE1"/>
    <w:rsid w:val="008C6E80"/>
    <w:rsid w:val="008C78EB"/>
    <w:rsid w:val="008D01A1"/>
    <w:rsid w:val="008D0D58"/>
    <w:rsid w:val="008D18DA"/>
    <w:rsid w:val="008D215D"/>
    <w:rsid w:val="008D3DD8"/>
    <w:rsid w:val="008D50D8"/>
    <w:rsid w:val="008D6253"/>
    <w:rsid w:val="008D6C88"/>
    <w:rsid w:val="008D71C9"/>
    <w:rsid w:val="008E051F"/>
    <w:rsid w:val="008E20EF"/>
    <w:rsid w:val="008E2F59"/>
    <w:rsid w:val="008E3805"/>
    <w:rsid w:val="008E4F01"/>
    <w:rsid w:val="008E523C"/>
    <w:rsid w:val="008E5362"/>
    <w:rsid w:val="008E5E39"/>
    <w:rsid w:val="008E7F51"/>
    <w:rsid w:val="008F3727"/>
    <w:rsid w:val="008F3734"/>
    <w:rsid w:val="008F41AF"/>
    <w:rsid w:val="008F5C77"/>
    <w:rsid w:val="009000D0"/>
    <w:rsid w:val="00900233"/>
    <w:rsid w:val="00900A8C"/>
    <w:rsid w:val="00901266"/>
    <w:rsid w:val="00902F55"/>
    <w:rsid w:val="0090377D"/>
    <w:rsid w:val="00904C32"/>
    <w:rsid w:val="00905386"/>
    <w:rsid w:val="00905DA9"/>
    <w:rsid w:val="009072C5"/>
    <w:rsid w:val="009100C2"/>
    <w:rsid w:val="00911000"/>
    <w:rsid w:val="00913725"/>
    <w:rsid w:val="00915C33"/>
    <w:rsid w:val="0091684E"/>
    <w:rsid w:val="009169EB"/>
    <w:rsid w:val="00917C2E"/>
    <w:rsid w:val="00920DF5"/>
    <w:rsid w:val="0092162A"/>
    <w:rsid w:val="00921DFD"/>
    <w:rsid w:val="00922939"/>
    <w:rsid w:val="00922CD4"/>
    <w:rsid w:val="0092312D"/>
    <w:rsid w:val="009237C9"/>
    <w:rsid w:val="00924FDC"/>
    <w:rsid w:val="009254C5"/>
    <w:rsid w:val="00925D23"/>
    <w:rsid w:val="00925F1B"/>
    <w:rsid w:val="009278F6"/>
    <w:rsid w:val="00930C6A"/>
    <w:rsid w:val="00934AC3"/>
    <w:rsid w:val="00935337"/>
    <w:rsid w:val="0093562A"/>
    <w:rsid w:val="00935B13"/>
    <w:rsid w:val="009405CD"/>
    <w:rsid w:val="009417D5"/>
    <w:rsid w:val="00941F45"/>
    <w:rsid w:val="009451A6"/>
    <w:rsid w:val="00946B57"/>
    <w:rsid w:val="009509D3"/>
    <w:rsid w:val="00951989"/>
    <w:rsid w:val="00951C36"/>
    <w:rsid w:val="00953E63"/>
    <w:rsid w:val="0095417C"/>
    <w:rsid w:val="00957CBF"/>
    <w:rsid w:val="009614C7"/>
    <w:rsid w:val="00962990"/>
    <w:rsid w:val="009641C8"/>
    <w:rsid w:val="009655FB"/>
    <w:rsid w:val="00966F02"/>
    <w:rsid w:val="00967F13"/>
    <w:rsid w:val="00967F94"/>
    <w:rsid w:val="0097033E"/>
    <w:rsid w:val="00971744"/>
    <w:rsid w:val="009725B1"/>
    <w:rsid w:val="00973E6F"/>
    <w:rsid w:val="00975B2F"/>
    <w:rsid w:val="00975EB7"/>
    <w:rsid w:val="00976C05"/>
    <w:rsid w:val="009814A6"/>
    <w:rsid w:val="0098188F"/>
    <w:rsid w:val="00983E44"/>
    <w:rsid w:val="00986177"/>
    <w:rsid w:val="009863AB"/>
    <w:rsid w:val="00987EE4"/>
    <w:rsid w:val="00990055"/>
    <w:rsid w:val="0099090B"/>
    <w:rsid w:val="009910BD"/>
    <w:rsid w:val="009918A3"/>
    <w:rsid w:val="00991B72"/>
    <w:rsid w:val="00994368"/>
    <w:rsid w:val="00996834"/>
    <w:rsid w:val="00996F9D"/>
    <w:rsid w:val="009970EE"/>
    <w:rsid w:val="009A069E"/>
    <w:rsid w:val="009A1B50"/>
    <w:rsid w:val="009A1C07"/>
    <w:rsid w:val="009A357D"/>
    <w:rsid w:val="009A5589"/>
    <w:rsid w:val="009A5A6D"/>
    <w:rsid w:val="009A6F4D"/>
    <w:rsid w:val="009B0276"/>
    <w:rsid w:val="009B079D"/>
    <w:rsid w:val="009B2636"/>
    <w:rsid w:val="009B6510"/>
    <w:rsid w:val="009B79B7"/>
    <w:rsid w:val="009B7C28"/>
    <w:rsid w:val="009C16D5"/>
    <w:rsid w:val="009C1DA7"/>
    <w:rsid w:val="009C1E1E"/>
    <w:rsid w:val="009D0F94"/>
    <w:rsid w:val="009D27BF"/>
    <w:rsid w:val="009D35B9"/>
    <w:rsid w:val="009D41A8"/>
    <w:rsid w:val="009D6037"/>
    <w:rsid w:val="009D734A"/>
    <w:rsid w:val="009D7612"/>
    <w:rsid w:val="009E003F"/>
    <w:rsid w:val="009E5211"/>
    <w:rsid w:val="009E5643"/>
    <w:rsid w:val="009E5D94"/>
    <w:rsid w:val="009E75D9"/>
    <w:rsid w:val="009F0EBD"/>
    <w:rsid w:val="009F2D55"/>
    <w:rsid w:val="009F2F04"/>
    <w:rsid w:val="009F4840"/>
    <w:rsid w:val="009F53E3"/>
    <w:rsid w:val="009F5B10"/>
    <w:rsid w:val="009F64C3"/>
    <w:rsid w:val="009F7B2A"/>
    <w:rsid w:val="00A00A79"/>
    <w:rsid w:val="00A029E4"/>
    <w:rsid w:val="00A0303F"/>
    <w:rsid w:val="00A03D08"/>
    <w:rsid w:val="00A0600C"/>
    <w:rsid w:val="00A12B08"/>
    <w:rsid w:val="00A156F4"/>
    <w:rsid w:val="00A16766"/>
    <w:rsid w:val="00A16B74"/>
    <w:rsid w:val="00A2159F"/>
    <w:rsid w:val="00A236BD"/>
    <w:rsid w:val="00A2605B"/>
    <w:rsid w:val="00A26DAA"/>
    <w:rsid w:val="00A277F9"/>
    <w:rsid w:val="00A31C9B"/>
    <w:rsid w:val="00A31CF3"/>
    <w:rsid w:val="00A3310D"/>
    <w:rsid w:val="00A339FF"/>
    <w:rsid w:val="00A34A87"/>
    <w:rsid w:val="00A36174"/>
    <w:rsid w:val="00A36C28"/>
    <w:rsid w:val="00A37214"/>
    <w:rsid w:val="00A37C6B"/>
    <w:rsid w:val="00A4084C"/>
    <w:rsid w:val="00A41324"/>
    <w:rsid w:val="00A4285F"/>
    <w:rsid w:val="00A433EF"/>
    <w:rsid w:val="00A45FD5"/>
    <w:rsid w:val="00A46D16"/>
    <w:rsid w:val="00A5027F"/>
    <w:rsid w:val="00A60E7F"/>
    <w:rsid w:val="00A61C28"/>
    <w:rsid w:val="00A627B0"/>
    <w:rsid w:val="00A63338"/>
    <w:rsid w:val="00A634FE"/>
    <w:rsid w:val="00A66690"/>
    <w:rsid w:val="00A70E43"/>
    <w:rsid w:val="00A72590"/>
    <w:rsid w:val="00A72605"/>
    <w:rsid w:val="00A736B6"/>
    <w:rsid w:val="00A7443A"/>
    <w:rsid w:val="00A7773E"/>
    <w:rsid w:val="00A778A8"/>
    <w:rsid w:val="00A82A47"/>
    <w:rsid w:val="00A83AFA"/>
    <w:rsid w:val="00A843BF"/>
    <w:rsid w:val="00A85BA7"/>
    <w:rsid w:val="00A8622B"/>
    <w:rsid w:val="00A913F6"/>
    <w:rsid w:val="00A931E7"/>
    <w:rsid w:val="00A95474"/>
    <w:rsid w:val="00A95731"/>
    <w:rsid w:val="00A95AD5"/>
    <w:rsid w:val="00A97869"/>
    <w:rsid w:val="00AA0126"/>
    <w:rsid w:val="00AA10F8"/>
    <w:rsid w:val="00AA163E"/>
    <w:rsid w:val="00AA439E"/>
    <w:rsid w:val="00AA66A5"/>
    <w:rsid w:val="00AA7006"/>
    <w:rsid w:val="00AA7D27"/>
    <w:rsid w:val="00AB0185"/>
    <w:rsid w:val="00AB0CF2"/>
    <w:rsid w:val="00AB1E52"/>
    <w:rsid w:val="00AB3466"/>
    <w:rsid w:val="00AB5D94"/>
    <w:rsid w:val="00AB610D"/>
    <w:rsid w:val="00AB69EF"/>
    <w:rsid w:val="00AB6F6E"/>
    <w:rsid w:val="00AC07C5"/>
    <w:rsid w:val="00AC2814"/>
    <w:rsid w:val="00AC5B35"/>
    <w:rsid w:val="00AC5B75"/>
    <w:rsid w:val="00AD18A3"/>
    <w:rsid w:val="00AD2438"/>
    <w:rsid w:val="00AD2DF3"/>
    <w:rsid w:val="00AD3327"/>
    <w:rsid w:val="00AD58B3"/>
    <w:rsid w:val="00AD5EAE"/>
    <w:rsid w:val="00AD7FCD"/>
    <w:rsid w:val="00AE296D"/>
    <w:rsid w:val="00AE2CCD"/>
    <w:rsid w:val="00AE32F3"/>
    <w:rsid w:val="00AE4BB8"/>
    <w:rsid w:val="00AE719C"/>
    <w:rsid w:val="00AE7E93"/>
    <w:rsid w:val="00AF275F"/>
    <w:rsid w:val="00AF2A0E"/>
    <w:rsid w:val="00AF2E8B"/>
    <w:rsid w:val="00AF4D80"/>
    <w:rsid w:val="00AF6637"/>
    <w:rsid w:val="00AF6E40"/>
    <w:rsid w:val="00AF72A2"/>
    <w:rsid w:val="00AF78B2"/>
    <w:rsid w:val="00B00009"/>
    <w:rsid w:val="00B00574"/>
    <w:rsid w:val="00B02965"/>
    <w:rsid w:val="00B035D7"/>
    <w:rsid w:val="00B04CC2"/>
    <w:rsid w:val="00B052F7"/>
    <w:rsid w:val="00B10388"/>
    <w:rsid w:val="00B107CA"/>
    <w:rsid w:val="00B11753"/>
    <w:rsid w:val="00B11B73"/>
    <w:rsid w:val="00B11C6D"/>
    <w:rsid w:val="00B12C3A"/>
    <w:rsid w:val="00B13100"/>
    <w:rsid w:val="00B1323C"/>
    <w:rsid w:val="00B148BD"/>
    <w:rsid w:val="00B15980"/>
    <w:rsid w:val="00B15DD5"/>
    <w:rsid w:val="00B21B84"/>
    <w:rsid w:val="00B2461C"/>
    <w:rsid w:val="00B2615A"/>
    <w:rsid w:val="00B2691C"/>
    <w:rsid w:val="00B27416"/>
    <w:rsid w:val="00B2757A"/>
    <w:rsid w:val="00B2798C"/>
    <w:rsid w:val="00B27E71"/>
    <w:rsid w:val="00B30199"/>
    <w:rsid w:val="00B30219"/>
    <w:rsid w:val="00B3060B"/>
    <w:rsid w:val="00B309FD"/>
    <w:rsid w:val="00B318DE"/>
    <w:rsid w:val="00B323B4"/>
    <w:rsid w:val="00B329BE"/>
    <w:rsid w:val="00B34623"/>
    <w:rsid w:val="00B35747"/>
    <w:rsid w:val="00B37282"/>
    <w:rsid w:val="00B4093E"/>
    <w:rsid w:val="00B40F91"/>
    <w:rsid w:val="00B41833"/>
    <w:rsid w:val="00B45129"/>
    <w:rsid w:val="00B4515F"/>
    <w:rsid w:val="00B47C20"/>
    <w:rsid w:val="00B47F76"/>
    <w:rsid w:val="00B5075C"/>
    <w:rsid w:val="00B51377"/>
    <w:rsid w:val="00B520B5"/>
    <w:rsid w:val="00B5229B"/>
    <w:rsid w:val="00B54B22"/>
    <w:rsid w:val="00B56465"/>
    <w:rsid w:val="00B57FF0"/>
    <w:rsid w:val="00B604A3"/>
    <w:rsid w:val="00B61E0E"/>
    <w:rsid w:val="00B61F47"/>
    <w:rsid w:val="00B62070"/>
    <w:rsid w:val="00B64B6C"/>
    <w:rsid w:val="00B64BC3"/>
    <w:rsid w:val="00B6608C"/>
    <w:rsid w:val="00B66384"/>
    <w:rsid w:val="00B67D2E"/>
    <w:rsid w:val="00B7050F"/>
    <w:rsid w:val="00B7272B"/>
    <w:rsid w:val="00B72C0A"/>
    <w:rsid w:val="00B7402D"/>
    <w:rsid w:val="00B74951"/>
    <w:rsid w:val="00B756BC"/>
    <w:rsid w:val="00B75FBA"/>
    <w:rsid w:val="00B8062A"/>
    <w:rsid w:val="00B80DD7"/>
    <w:rsid w:val="00B83121"/>
    <w:rsid w:val="00B86017"/>
    <w:rsid w:val="00B909F4"/>
    <w:rsid w:val="00B929A2"/>
    <w:rsid w:val="00B94998"/>
    <w:rsid w:val="00B95E89"/>
    <w:rsid w:val="00B96271"/>
    <w:rsid w:val="00B967AB"/>
    <w:rsid w:val="00B96AD5"/>
    <w:rsid w:val="00BA09C0"/>
    <w:rsid w:val="00BA22D9"/>
    <w:rsid w:val="00BA3C1C"/>
    <w:rsid w:val="00BA51A0"/>
    <w:rsid w:val="00BA5C1F"/>
    <w:rsid w:val="00BA6D67"/>
    <w:rsid w:val="00BB01D7"/>
    <w:rsid w:val="00BB0FF2"/>
    <w:rsid w:val="00BB1E12"/>
    <w:rsid w:val="00BB22BD"/>
    <w:rsid w:val="00BB26D2"/>
    <w:rsid w:val="00BC00EE"/>
    <w:rsid w:val="00BC04D5"/>
    <w:rsid w:val="00BC0672"/>
    <w:rsid w:val="00BC1476"/>
    <w:rsid w:val="00BC4017"/>
    <w:rsid w:val="00BC4109"/>
    <w:rsid w:val="00BC7705"/>
    <w:rsid w:val="00BC7E54"/>
    <w:rsid w:val="00BD047D"/>
    <w:rsid w:val="00BD16F5"/>
    <w:rsid w:val="00BD2AAD"/>
    <w:rsid w:val="00BD39FC"/>
    <w:rsid w:val="00BD420B"/>
    <w:rsid w:val="00BD5B48"/>
    <w:rsid w:val="00BD75B3"/>
    <w:rsid w:val="00BE0AEE"/>
    <w:rsid w:val="00BE1C8B"/>
    <w:rsid w:val="00BE1ED6"/>
    <w:rsid w:val="00BE29CA"/>
    <w:rsid w:val="00BE31D5"/>
    <w:rsid w:val="00BE39DF"/>
    <w:rsid w:val="00BE5414"/>
    <w:rsid w:val="00BE5B5D"/>
    <w:rsid w:val="00BE6163"/>
    <w:rsid w:val="00BF237B"/>
    <w:rsid w:val="00BF25F0"/>
    <w:rsid w:val="00BF5766"/>
    <w:rsid w:val="00BF591B"/>
    <w:rsid w:val="00BF64BE"/>
    <w:rsid w:val="00BF790A"/>
    <w:rsid w:val="00C007BC"/>
    <w:rsid w:val="00C00E5A"/>
    <w:rsid w:val="00C0247D"/>
    <w:rsid w:val="00C0360F"/>
    <w:rsid w:val="00C04B77"/>
    <w:rsid w:val="00C04DA2"/>
    <w:rsid w:val="00C06BE9"/>
    <w:rsid w:val="00C06FA8"/>
    <w:rsid w:val="00C1077F"/>
    <w:rsid w:val="00C10F99"/>
    <w:rsid w:val="00C11A25"/>
    <w:rsid w:val="00C11DBF"/>
    <w:rsid w:val="00C13B7F"/>
    <w:rsid w:val="00C14544"/>
    <w:rsid w:val="00C15018"/>
    <w:rsid w:val="00C1561A"/>
    <w:rsid w:val="00C1606F"/>
    <w:rsid w:val="00C17161"/>
    <w:rsid w:val="00C171CE"/>
    <w:rsid w:val="00C21C1E"/>
    <w:rsid w:val="00C2330C"/>
    <w:rsid w:val="00C2467E"/>
    <w:rsid w:val="00C24BF5"/>
    <w:rsid w:val="00C279EE"/>
    <w:rsid w:val="00C31E87"/>
    <w:rsid w:val="00C32B0E"/>
    <w:rsid w:val="00C341EA"/>
    <w:rsid w:val="00C352D9"/>
    <w:rsid w:val="00C3695B"/>
    <w:rsid w:val="00C36BBE"/>
    <w:rsid w:val="00C40833"/>
    <w:rsid w:val="00C41AC7"/>
    <w:rsid w:val="00C41DD4"/>
    <w:rsid w:val="00C42259"/>
    <w:rsid w:val="00C44E72"/>
    <w:rsid w:val="00C45958"/>
    <w:rsid w:val="00C46073"/>
    <w:rsid w:val="00C51E48"/>
    <w:rsid w:val="00C554CA"/>
    <w:rsid w:val="00C55714"/>
    <w:rsid w:val="00C55BCF"/>
    <w:rsid w:val="00C57303"/>
    <w:rsid w:val="00C57FD6"/>
    <w:rsid w:val="00C668D6"/>
    <w:rsid w:val="00C66CF1"/>
    <w:rsid w:val="00C743BA"/>
    <w:rsid w:val="00C766FB"/>
    <w:rsid w:val="00C76A5D"/>
    <w:rsid w:val="00C80DA8"/>
    <w:rsid w:val="00C812AE"/>
    <w:rsid w:val="00C817E2"/>
    <w:rsid w:val="00C8391A"/>
    <w:rsid w:val="00C840FB"/>
    <w:rsid w:val="00C84614"/>
    <w:rsid w:val="00C85341"/>
    <w:rsid w:val="00C86C2E"/>
    <w:rsid w:val="00C90B04"/>
    <w:rsid w:val="00C92BC3"/>
    <w:rsid w:val="00C96D4B"/>
    <w:rsid w:val="00C97122"/>
    <w:rsid w:val="00CA0393"/>
    <w:rsid w:val="00CA2407"/>
    <w:rsid w:val="00CA6906"/>
    <w:rsid w:val="00CB1387"/>
    <w:rsid w:val="00CB1FA0"/>
    <w:rsid w:val="00CB25AC"/>
    <w:rsid w:val="00CB3301"/>
    <w:rsid w:val="00CB4741"/>
    <w:rsid w:val="00CB6011"/>
    <w:rsid w:val="00CB68B2"/>
    <w:rsid w:val="00CC4599"/>
    <w:rsid w:val="00CC69CE"/>
    <w:rsid w:val="00CC6A68"/>
    <w:rsid w:val="00CC72E2"/>
    <w:rsid w:val="00CC7365"/>
    <w:rsid w:val="00CD026F"/>
    <w:rsid w:val="00CD164E"/>
    <w:rsid w:val="00CD2E33"/>
    <w:rsid w:val="00CD3DE3"/>
    <w:rsid w:val="00CD59E2"/>
    <w:rsid w:val="00CE27D1"/>
    <w:rsid w:val="00CE2B2C"/>
    <w:rsid w:val="00CE3109"/>
    <w:rsid w:val="00CE4522"/>
    <w:rsid w:val="00CE56AC"/>
    <w:rsid w:val="00CE66EE"/>
    <w:rsid w:val="00CE67D7"/>
    <w:rsid w:val="00CE7632"/>
    <w:rsid w:val="00CE7E67"/>
    <w:rsid w:val="00CF1363"/>
    <w:rsid w:val="00CF171B"/>
    <w:rsid w:val="00CF2D61"/>
    <w:rsid w:val="00CF3067"/>
    <w:rsid w:val="00CF4AC3"/>
    <w:rsid w:val="00CF5CE6"/>
    <w:rsid w:val="00CF6DAC"/>
    <w:rsid w:val="00CF70C1"/>
    <w:rsid w:val="00D004C6"/>
    <w:rsid w:val="00D01342"/>
    <w:rsid w:val="00D01ABD"/>
    <w:rsid w:val="00D02848"/>
    <w:rsid w:val="00D02948"/>
    <w:rsid w:val="00D03629"/>
    <w:rsid w:val="00D03A5F"/>
    <w:rsid w:val="00D03E1C"/>
    <w:rsid w:val="00D0502E"/>
    <w:rsid w:val="00D072AB"/>
    <w:rsid w:val="00D07F6F"/>
    <w:rsid w:val="00D10E9B"/>
    <w:rsid w:val="00D11672"/>
    <w:rsid w:val="00D118CC"/>
    <w:rsid w:val="00D11FBF"/>
    <w:rsid w:val="00D1283D"/>
    <w:rsid w:val="00D14F9E"/>
    <w:rsid w:val="00D16A56"/>
    <w:rsid w:val="00D233EC"/>
    <w:rsid w:val="00D23F2E"/>
    <w:rsid w:val="00D24836"/>
    <w:rsid w:val="00D24CC7"/>
    <w:rsid w:val="00D25B78"/>
    <w:rsid w:val="00D25CB5"/>
    <w:rsid w:val="00D26EA0"/>
    <w:rsid w:val="00D30CD6"/>
    <w:rsid w:val="00D313F9"/>
    <w:rsid w:val="00D34603"/>
    <w:rsid w:val="00D34C05"/>
    <w:rsid w:val="00D36F93"/>
    <w:rsid w:val="00D378E8"/>
    <w:rsid w:val="00D40177"/>
    <w:rsid w:val="00D41317"/>
    <w:rsid w:val="00D41C26"/>
    <w:rsid w:val="00D42F91"/>
    <w:rsid w:val="00D433FB"/>
    <w:rsid w:val="00D44FE3"/>
    <w:rsid w:val="00D503B1"/>
    <w:rsid w:val="00D52124"/>
    <w:rsid w:val="00D54CCF"/>
    <w:rsid w:val="00D57DF1"/>
    <w:rsid w:val="00D607BA"/>
    <w:rsid w:val="00D63396"/>
    <w:rsid w:val="00D63ED1"/>
    <w:rsid w:val="00D64DB9"/>
    <w:rsid w:val="00D67082"/>
    <w:rsid w:val="00D672DC"/>
    <w:rsid w:val="00D72514"/>
    <w:rsid w:val="00D73312"/>
    <w:rsid w:val="00D74B8A"/>
    <w:rsid w:val="00D756F5"/>
    <w:rsid w:val="00D8090A"/>
    <w:rsid w:val="00D823B2"/>
    <w:rsid w:val="00D82F6E"/>
    <w:rsid w:val="00D84B26"/>
    <w:rsid w:val="00D8518B"/>
    <w:rsid w:val="00D86631"/>
    <w:rsid w:val="00D8706F"/>
    <w:rsid w:val="00D8755A"/>
    <w:rsid w:val="00D90181"/>
    <w:rsid w:val="00D90CAE"/>
    <w:rsid w:val="00D91945"/>
    <w:rsid w:val="00D922DE"/>
    <w:rsid w:val="00D95DC7"/>
    <w:rsid w:val="00D96198"/>
    <w:rsid w:val="00D969E9"/>
    <w:rsid w:val="00D97165"/>
    <w:rsid w:val="00DA1A0F"/>
    <w:rsid w:val="00DA362A"/>
    <w:rsid w:val="00DA38F1"/>
    <w:rsid w:val="00DA7329"/>
    <w:rsid w:val="00DA788D"/>
    <w:rsid w:val="00DA7D71"/>
    <w:rsid w:val="00DB0E52"/>
    <w:rsid w:val="00DB1B56"/>
    <w:rsid w:val="00DB36A5"/>
    <w:rsid w:val="00DB36F8"/>
    <w:rsid w:val="00DB4933"/>
    <w:rsid w:val="00DB7115"/>
    <w:rsid w:val="00DB74B4"/>
    <w:rsid w:val="00DC0F19"/>
    <w:rsid w:val="00DC1A15"/>
    <w:rsid w:val="00DC47DD"/>
    <w:rsid w:val="00DC4BE3"/>
    <w:rsid w:val="00DC65AA"/>
    <w:rsid w:val="00DC67BE"/>
    <w:rsid w:val="00DC709E"/>
    <w:rsid w:val="00DC7AF1"/>
    <w:rsid w:val="00DD1DC3"/>
    <w:rsid w:val="00DD55E0"/>
    <w:rsid w:val="00DE1074"/>
    <w:rsid w:val="00DE1FF8"/>
    <w:rsid w:val="00DE2E83"/>
    <w:rsid w:val="00DE2FA7"/>
    <w:rsid w:val="00DE3F83"/>
    <w:rsid w:val="00DE5DCF"/>
    <w:rsid w:val="00DE5E5E"/>
    <w:rsid w:val="00DE73D8"/>
    <w:rsid w:val="00DF0447"/>
    <w:rsid w:val="00DF25F2"/>
    <w:rsid w:val="00DF3B38"/>
    <w:rsid w:val="00DF50A1"/>
    <w:rsid w:val="00DF6409"/>
    <w:rsid w:val="00DF6826"/>
    <w:rsid w:val="00DF742A"/>
    <w:rsid w:val="00E011C9"/>
    <w:rsid w:val="00E02E55"/>
    <w:rsid w:val="00E04535"/>
    <w:rsid w:val="00E049BD"/>
    <w:rsid w:val="00E04B6F"/>
    <w:rsid w:val="00E04E16"/>
    <w:rsid w:val="00E061F5"/>
    <w:rsid w:val="00E07807"/>
    <w:rsid w:val="00E12802"/>
    <w:rsid w:val="00E13DCE"/>
    <w:rsid w:val="00E141DB"/>
    <w:rsid w:val="00E14795"/>
    <w:rsid w:val="00E14DA1"/>
    <w:rsid w:val="00E1768C"/>
    <w:rsid w:val="00E22CEC"/>
    <w:rsid w:val="00E24645"/>
    <w:rsid w:val="00E24D0B"/>
    <w:rsid w:val="00E25184"/>
    <w:rsid w:val="00E2576C"/>
    <w:rsid w:val="00E26C65"/>
    <w:rsid w:val="00E27A48"/>
    <w:rsid w:val="00E27CDF"/>
    <w:rsid w:val="00E303E0"/>
    <w:rsid w:val="00E31EDB"/>
    <w:rsid w:val="00E3282D"/>
    <w:rsid w:val="00E33670"/>
    <w:rsid w:val="00E35F75"/>
    <w:rsid w:val="00E36865"/>
    <w:rsid w:val="00E36AEF"/>
    <w:rsid w:val="00E402B4"/>
    <w:rsid w:val="00E41FEE"/>
    <w:rsid w:val="00E429AC"/>
    <w:rsid w:val="00E42D36"/>
    <w:rsid w:val="00E43412"/>
    <w:rsid w:val="00E43A5B"/>
    <w:rsid w:val="00E4501A"/>
    <w:rsid w:val="00E45FEE"/>
    <w:rsid w:val="00E47D6D"/>
    <w:rsid w:val="00E57AEE"/>
    <w:rsid w:val="00E61B5E"/>
    <w:rsid w:val="00E627B9"/>
    <w:rsid w:val="00E64752"/>
    <w:rsid w:val="00E66693"/>
    <w:rsid w:val="00E70F7A"/>
    <w:rsid w:val="00E71067"/>
    <w:rsid w:val="00E720DD"/>
    <w:rsid w:val="00E72914"/>
    <w:rsid w:val="00E739A2"/>
    <w:rsid w:val="00E7450D"/>
    <w:rsid w:val="00E7475A"/>
    <w:rsid w:val="00E8153C"/>
    <w:rsid w:val="00E8205A"/>
    <w:rsid w:val="00E82A89"/>
    <w:rsid w:val="00E82ED1"/>
    <w:rsid w:val="00E83364"/>
    <w:rsid w:val="00E846B7"/>
    <w:rsid w:val="00E90BF6"/>
    <w:rsid w:val="00E9132E"/>
    <w:rsid w:val="00E936A8"/>
    <w:rsid w:val="00E93CB4"/>
    <w:rsid w:val="00E9536C"/>
    <w:rsid w:val="00EA07D2"/>
    <w:rsid w:val="00EA080E"/>
    <w:rsid w:val="00EA0BD0"/>
    <w:rsid w:val="00EA1BD9"/>
    <w:rsid w:val="00EA341A"/>
    <w:rsid w:val="00EA495E"/>
    <w:rsid w:val="00EB0364"/>
    <w:rsid w:val="00EB121A"/>
    <w:rsid w:val="00EB15E5"/>
    <w:rsid w:val="00EB1618"/>
    <w:rsid w:val="00EB1E13"/>
    <w:rsid w:val="00EB312E"/>
    <w:rsid w:val="00EB3765"/>
    <w:rsid w:val="00EB509C"/>
    <w:rsid w:val="00EB5FB7"/>
    <w:rsid w:val="00EB7565"/>
    <w:rsid w:val="00EC007A"/>
    <w:rsid w:val="00EC2003"/>
    <w:rsid w:val="00EC356F"/>
    <w:rsid w:val="00EC3686"/>
    <w:rsid w:val="00EC3844"/>
    <w:rsid w:val="00EC4EDB"/>
    <w:rsid w:val="00EC5710"/>
    <w:rsid w:val="00EC5C46"/>
    <w:rsid w:val="00EC7D0E"/>
    <w:rsid w:val="00ED05B5"/>
    <w:rsid w:val="00ED130A"/>
    <w:rsid w:val="00ED201C"/>
    <w:rsid w:val="00ED28C6"/>
    <w:rsid w:val="00ED2FBC"/>
    <w:rsid w:val="00ED4F1A"/>
    <w:rsid w:val="00ED52DA"/>
    <w:rsid w:val="00ED55AB"/>
    <w:rsid w:val="00ED7DE0"/>
    <w:rsid w:val="00EE0743"/>
    <w:rsid w:val="00EE0C56"/>
    <w:rsid w:val="00EE105A"/>
    <w:rsid w:val="00EE1181"/>
    <w:rsid w:val="00EE2978"/>
    <w:rsid w:val="00EE3DB8"/>
    <w:rsid w:val="00EE4196"/>
    <w:rsid w:val="00EF0910"/>
    <w:rsid w:val="00EF1A59"/>
    <w:rsid w:val="00EF4931"/>
    <w:rsid w:val="00EF5A1C"/>
    <w:rsid w:val="00F00342"/>
    <w:rsid w:val="00F0052C"/>
    <w:rsid w:val="00F02751"/>
    <w:rsid w:val="00F0429A"/>
    <w:rsid w:val="00F0555A"/>
    <w:rsid w:val="00F059D9"/>
    <w:rsid w:val="00F1032A"/>
    <w:rsid w:val="00F15BA2"/>
    <w:rsid w:val="00F16F28"/>
    <w:rsid w:val="00F17334"/>
    <w:rsid w:val="00F1747E"/>
    <w:rsid w:val="00F205A4"/>
    <w:rsid w:val="00F20BA7"/>
    <w:rsid w:val="00F21371"/>
    <w:rsid w:val="00F21C2A"/>
    <w:rsid w:val="00F23BCD"/>
    <w:rsid w:val="00F2480A"/>
    <w:rsid w:val="00F24FD6"/>
    <w:rsid w:val="00F2506F"/>
    <w:rsid w:val="00F25E84"/>
    <w:rsid w:val="00F2712B"/>
    <w:rsid w:val="00F27810"/>
    <w:rsid w:val="00F278D0"/>
    <w:rsid w:val="00F30AC0"/>
    <w:rsid w:val="00F31396"/>
    <w:rsid w:val="00F31C31"/>
    <w:rsid w:val="00F32778"/>
    <w:rsid w:val="00F32F9A"/>
    <w:rsid w:val="00F335CC"/>
    <w:rsid w:val="00F33FFB"/>
    <w:rsid w:val="00F35D29"/>
    <w:rsid w:val="00F35D72"/>
    <w:rsid w:val="00F37194"/>
    <w:rsid w:val="00F41A49"/>
    <w:rsid w:val="00F41C77"/>
    <w:rsid w:val="00F43A34"/>
    <w:rsid w:val="00F4429F"/>
    <w:rsid w:val="00F44DD3"/>
    <w:rsid w:val="00F47EB1"/>
    <w:rsid w:val="00F505AB"/>
    <w:rsid w:val="00F52AEC"/>
    <w:rsid w:val="00F52E30"/>
    <w:rsid w:val="00F53715"/>
    <w:rsid w:val="00F543B7"/>
    <w:rsid w:val="00F54D09"/>
    <w:rsid w:val="00F56550"/>
    <w:rsid w:val="00F57638"/>
    <w:rsid w:val="00F6325D"/>
    <w:rsid w:val="00F6361E"/>
    <w:rsid w:val="00F63621"/>
    <w:rsid w:val="00F636C3"/>
    <w:rsid w:val="00F63F7A"/>
    <w:rsid w:val="00F65B6D"/>
    <w:rsid w:val="00F6682E"/>
    <w:rsid w:val="00F672D9"/>
    <w:rsid w:val="00F67AA2"/>
    <w:rsid w:val="00F706CA"/>
    <w:rsid w:val="00F70E9D"/>
    <w:rsid w:val="00F73212"/>
    <w:rsid w:val="00F73F7B"/>
    <w:rsid w:val="00F75CFD"/>
    <w:rsid w:val="00F849F0"/>
    <w:rsid w:val="00F84A3B"/>
    <w:rsid w:val="00F87FDD"/>
    <w:rsid w:val="00F9039C"/>
    <w:rsid w:val="00F97F61"/>
    <w:rsid w:val="00FA1367"/>
    <w:rsid w:val="00FA3D74"/>
    <w:rsid w:val="00FA4D59"/>
    <w:rsid w:val="00FA55B2"/>
    <w:rsid w:val="00FA57DD"/>
    <w:rsid w:val="00FA5FB0"/>
    <w:rsid w:val="00FA6D96"/>
    <w:rsid w:val="00FA7365"/>
    <w:rsid w:val="00FB1B5D"/>
    <w:rsid w:val="00FB36A8"/>
    <w:rsid w:val="00FB41FB"/>
    <w:rsid w:val="00FB4F9E"/>
    <w:rsid w:val="00FB5A8E"/>
    <w:rsid w:val="00FB63F5"/>
    <w:rsid w:val="00FB6A11"/>
    <w:rsid w:val="00FB7FAB"/>
    <w:rsid w:val="00FC0299"/>
    <w:rsid w:val="00FC14A8"/>
    <w:rsid w:val="00FC2A32"/>
    <w:rsid w:val="00FC3579"/>
    <w:rsid w:val="00FC3A90"/>
    <w:rsid w:val="00FC68E2"/>
    <w:rsid w:val="00FD2675"/>
    <w:rsid w:val="00FD2D5E"/>
    <w:rsid w:val="00FD3CBB"/>
    <w:rsid w:val="00FD4B0B"/>
    <w:rsid w:val="00FD709B"/>
    <w:rsid w:val="00FE0CA8"/>
    <w:rsid w:val="00FE11A4"/>
    <w:rsid w:val="00FE17D0"/>
    <w:rsid w:val="00FE18EB"/>
    <w:rsid w:val="00FE20BC"/>
    <w:rsid w:val="00FE30B3"/>
    <w:rsid w:val="00FE477A"/>
    <w:rsid w:val="00FE4CC2"/>
    <w:rsid w:val="00FE665D"/>
    <w:rsid w:val="00FE6F2D"/>
    <w:rsid w:val="00FE732E"/>
    <w:rsid w:val="00FE741A"/>
    <w:rsid w:val="00FE7715"/>
    <w:rsid w:val="00FE7FF5"/>
    <w:rsid w:val="00FF1954"/>
    <w:rsid w:val="00FF1C72"/>
    <w:rsid w:val="00FF23E2"/>
    <w:rsid w:val="00FF262E"/>
    <w:rsid w:val="00FF54FF"/>
    <w:rsid w:val="00FF6236"/>
    <w:rsid w:val="00FF7219"/>
    <w:rsid w:val="02FB5987"/>
    <w:rsid w:val="06154863"/>
    <w:rsid w:val="08726B17"/>
    <w:rsid w:val="0C104D4B"/>
    <w:rsid w:val="0C737F6F"/>
    <w:rsid w:val="0EDE26EB"/>
    <w:rsid w:val="0F3C10ED"/>
    <w:rsid w:val="11E1652C"/>
    <w:rsid w:val="12F16572"/>
    <w:rsid w:val="15DA4F92"/>
    <w:rsid w:val="1C5B3A8A"/>
    <w:rsid w:val="20882861"/>
    <w:rsid w:val="24091358"/>
    <w:rsid w:val="25DE04B8"/>
    <w:rsid w:val="27FB3688"/>
    <w:rsid w:val="28C0708E"/>
    <w:rsid w:val="2EA551C8"/>
    <w:rsid w:val="33524218"/>
    <w:rsid w:val="3447766E"/>
    <w:rsid w:val="354D2CCE"/>
    <w:rsid w:val="35DB188E"/>
    <w:rsid w:val="394719B4"/>
    <w:rsid w:val="3E1D263C"/>
    <w:rsid w:val="4000686F"/>
    <w:rsid w:val="44BC7CB2"/>
    <w:rsid w:val="45A53165"/>
    <w:rsid w:val="483141E2"/>
    <w:rsid w:val="487012B1"/>
    <w:rsid w:val="4AFD49F3"/>
    <w:rsid w:val="4EA0277E"/>
    <w:rsid w:val="52857F8D"/>
    <w:rsid w:val="532A3E42"/>
    <w:rsid w:val="54107AFF"/>
    <w:rsid w:val="5C2A027A"/>
    <w:rsid w:val="5E88451C"/>
    <w:rsid w:val="5EE75341"/>
    <w:rsid w:val="614A649C"/>
    <w:rsid w:val="61C64639"/>
    <w:rsid w:val="67B8015D"/>
    <w:rsid w:val="68D44415"/>
    <w:rsid w:val="709302DF"/>
    <w:rsid w:val="772C7667"/>
    <w:rsid w:val="795A1823"/>
    <w:rsid w:val="7DCB649B"/>
    <w:rsid w:val="7EF573C4"/>
    <w:rsid w:val="7FD73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E8805B8"/>
  <w15:docId w15:val="{4490C08B-F633-4957-8DD2-84AE1B3E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fontstyle01">
    <w:name w:val="fontstyle01"/>
    <w:basedOn w:val="DefaultParagraphFont"/>
    <w:qFormat/>
    <w:rPr>
      <w:rFonts w:ascii="ArialMT" w:hAnsi="ArialMT" w:hint="default"/>
      <w:color w:val="2D2D2D"/>
      <w:sz w:val="20"/>
      <w:szCs w:val="20"/>
    </w:rPr>
  </w:style>
  <w:style w:type="character" w:customStyle="1" w:styleId="UnresolvedMention">
    <w:name w:val="Unresolved Mention"/>
    <w:basedOn w:val="DefaultParagraphFont"/>
    <w:uiPriority w:val="99"/>
    <w:semiHidden/>
    <w:unhideWhenUsed/>
    <w:rsid w:val="003C0BCA"/>
    <w:rPr>
      <w:color w:val="605E5C"/>
      <w:shd w:val="clear" w:color="auto" w:fill="E1DFDD"/>
    </w:rPr>
  </w:style>
  <w:style w:type="paragraph" w:styleId="NormalWeb">
    <w:name w:val="Normal (Web)"/>
    <w:basedOn w:val="Normal"/>
    <w:uiPriority w:val="99"/>
    <w:unhideWhenUsed/>
    <w:rsid w:val="000B02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3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850200">
      <w:bodyDiv w:val="1"/>
      <w:marLeft w:val="0"/>
      <w:marRight w:val="0"/>
      <w:marTop w:val="0"/>
      <w:marBottom w:val="0"/>
      <w:divBdr>
        <w:top w:val="none" w:sz="0" w:space="0" w:color="auto"/>
        <w:left w:val="none" w:sz="0" w:space="0" w:color="auto"/>
        <w:bottom w:val="none" w:sz="0" w:space="0" w:color="auto"/>
        <w:right w:val="none" w:sz="0" w:space="0" w:color="auto"/>
      </w:divBdr>
    </w:div>
    <w:div w:id="1943486114">
      <w:bodyDiv w:val="1"/>
      <w:marLeft w:val="0"/>
      <w:marRight w:val="0"/>
      <w:marTop w:val="0"/>
      <w:marBottom w:val="0"/>
      <w:divBdr>
        <w:top w:val="none" w:sz="0" w:space="0" w:color="auto"/>
        <w:left w:val="none" w:sz="0" w:space="0" w:color="auto"/>
        <w:bottom w:val="none" w:sz="0" w:space="0" w:color="auto"/>
        <w:right w:val="none" w:sz="0" w:space="0" w:color="auto"/>
      </w:divBdr>
    </w:div>
    <w:div w:id="2030401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mailto:Andrewspencer525@yahoo.com" TargetMode="External"/><Relationship Id="rId1" Type="http://schemas.openxmlformats.org/officeDocument/2006/relationships/hyperlink" Target="mailto:ceo@consultantssc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urteen\Downloads\SSCL%20LETTER%20HEAD%20TEMPLATE%20%20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C6A37C-6DF7-4A22-85D1-231D87B29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SSCL LETTER HEAD TEMPLATE  01-3</Template>
  <TotalTime>0</TotalTime>
  <Pages>3</Pages>
  <Words>208</Words>
  <Characters>1901</Characters>
  <Application>Microsoft Office Word</Application>
  <DocSecurity>0</DocSecurity>
  <Lines>135</Lines>
  <Paragraphs>81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fourteen</dc:creator>
  <cp:lastModifiedBy>tgord</cp:lastModifiedBy>
  <cp:revision>2</cp:revision>
  <cp:lastPrinted>2022-09-09T11:55:00Z</cp:lastPrinted>
  <dcterms:created xsi:type="dcterms:W3CDTF">2025-05-13T17:14:00Z</dcterms:created>
  <dcterms:modified xsi:type="dcterms:W3CDTF">2025-05-13T17:14:00Z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A2510A6018084002A1B57465F57BBD85</vt:lpwstr>
  </property>
  <property fmtid="{D5CDD505-2E9C-101B-9397-08002B2CF9AE}" pid="4" name="GrammarlyDocumentId">
    <vt:lpwstr>c8597afdf567447ae0880e08428fd735334681f227e6e7fc41e44777a043e835</vt:lpwstr>
  </property>
</Properties>
</file>